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373545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14:paraId="7D8C8DE8" w14:textId="77777777" w:rsidR="00172D10" w:rsidRDefault="002E51F0">
          <w:r>
            <w:rPr>
              <w:noProof/>
            </w:rPr>
            <w:drawing>
              <wp:anchor distT="0" distB="0" distL="114300" distR="114300" simplePos="0" relativeHeight="251672576" behindDoc="1" locked="0" layoutInCell="1" allowOverlap="1" wp14:anchorId="30621B73" wp14:editId="3EC3D016">
                <wp:simplePos x="0" y="0"/>
                <wp:positionH relativeFrom="margin">
                  <wp:posOffset>-266700</wp:posOffset>
                </wp:positionH>
                <wp:positionV relativeFrom="paragraph">
                  <wp:posOffset>-76200</wp:posOffset>
                </wp:positionV>
                <wp:extent cx="3495361" cy="708660"/>
                <wp:effectExtent l="0" t="0" r="0" b="0"/>
                <wp:wrapNone/>
                <wp:docPr id="3" name="Imagen 3" descr="Resultado de imagen para logo fie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Resultado de imagen para logo fiec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7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8">
                                  <a14:imgEffect>
                                    <a14:sharpenSoften amount="50000"/>
                                  </a14:imgEffect>
                                  <a14:imgEffect>
                                    <a14:saturation sat="20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20507" b="14935"/>
                        <a:stretch/>
                      </pic:blipFill>
                      <pic:spPr bwMode="auto">
                        <a:xfrm>
                          <a:off x="0" y="0"/>
                          <a:ext cx="3495361" cy="708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1C62C8">
            <w:rPr>
              <w:noProof/>
              <w:lang w:bidi="es-ES"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7912B681" wp14:editId="5DF05CE3">
                    <wp:simplePos x="0" y="0"/>
                    <wp:positionH relativeFrom="column">
                      <wp:posOffset>3434938</wp:posOffset>
                    </wp:positionH>
                    <wp:positionV relativeFrom="paragraph">
                      <wp:posOffset>-2814452</wp:posOffset>
                    </wp:positionV>
                    <wp:extent cx="4363142" cy="4778829"/>
                    <wp:effectExtent l="0" t="0" r="0" b="3175"/>
                    <wp:wrapNone/>
                    <wp:docPr id="27" name="Grupo 27" descr="Forma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63142" cy="4778829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13" name="Gráfico 13" descr="hexágono 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4" name="Gráfico 14" descr="hexágono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5" name="Gráfico 15" descr="hexágono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16" name="Gráfico 16" descr="hexágono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23FA534A" id="Grupo 27" o:spid="_x0000_s1026" alt="Formas hexagonales" style="position:absolute;margin-left:270.45pt;margin-top:-221.6pt;width:343.55pt;height:376.3pt;z-index:251658240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JnCApEzgAEmZwAGSMoEDJGUCB0jKBA6QlAkcICkTOEBSJnCApEzgAEmZwAGS&#10;MoEDJGUCB0jKBA6QlAkcICkTOEBSJnCApEzgAEmZwAGSMoEDJGUCB0jKBA6QlAkcICkTOEBSJnCA&#10;pEzgAEmZwAGSMoEDJGUCB0jKBA6QlAkcICkTOEBSJnCApEzgAEmZwAGSMoEDJGUCB0jKBA6QlAkc&#10;ICk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áfico 13" o:spid="_x0000_s1027" type="#_x0000_t75" alt="hexágono 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">
                      <v:imagedata r:id="rId17" o:title="hexágono 1"/>
                    </v:shape>
                    <v:shape id="Gráfico 14" o:spid="_x0000_s1028" type="#_x0000_t75" alt="hexágono 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">
                      <v:imagedata r:id="rId18" o:title="hexágono 2"/>
                    </v:shape>
                    <v:shape id="Gráfico 15" o:spid="_x0000_s1029" type="#_x0000_t75" alt="hexágono 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">
                      <v:imagedata r:id="rId19" o:title="hexágono 4"/>
                    </v:shape>
                    <v:shape id="Gráfico 16" o:spid="_x0000_s1030" type="#_x0000_t75" alt="hexágono 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">
                      <v:imagedata r:id="rId20" o:title="hexágono 3"/>
                    </v:shape>
                  </v:group>
                </w:pict>
              </mc:Fallback>
            </mc:AlternateContent>
          </w:r>
        </w:p>
        <w:tbl>
          <w:tblPr>
            <w:tblStyle w:val="Tablanormal4"/>
            <w:tblpPr w:leftFromText="180" w:rightFromText="180" w:vertAnchor="text" w:horzAnchor="margin" w:tblpXSpec="center" w:tblpY="3167"/>
            <w:tblW w:w="12256" w:type="dxa"/>
            <w:tblLook w:val="04A0" w:firstRow="1" w:lastRow="0" w:firstColumn="1" w:lastColumn="0" w:noHBand="0" w:noVBand="1"/>
          </w:tblPr>
          <w:tblGrid>
            <w:gridCol w:w="12256"/>
          </w:tblGrid>
          <w:tr w:rsidR="002A2E02" w14:paraId="1E8C3E35" w14:textId="77777777" w:rsidTr="005D12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65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</w:tcPr>
              <w:p w14:paraId="142D07AD" w14:textId="77777777" w:rsidR="002A2E02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373545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  <w:r>
                  <w:rPr>
                    <w:noProof/>
                    <w:lang w:bidi="es-ES"/>
                  </w:rPr>
                  <mc:AlternateContent>
                    <mc:Choice Requires="wps">
                      <w:drawing>
                        <wp:anchor distT="0" distB="0" distL="114300" distR="114300" simplePos="0" relativeHeight="251660288" behindDoc="0" locked="0" layoutInCell="1" allowOverlap="1" wp14:anchorId="69284B33" wp14:editId="49D9E275">
                          <wp:simplePos x="0" y="0"/>
                          <wp:positionH relativeFrom="column">
                            <wp:posOffset>2234565</wp:posOffset>
                          </wp:positionH>
                          <wp:positionV relativeFrom="paragraph">
                            <wp:posOffset>720527</wp:posOffset>
                          </wp:positionV>
                          <wp:extent cx="3202305" cy="95250"/>
                          <wp:effectExtent l="0" t="0" r="0" b="0"/>
                          <wp:wrapNone/>
                          <wp:docPr id="18" name="Rectángulo 18" title="Línea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3202305" cy="9525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B04511B" id="Rectángulo 18" o:spid="_x0000_s1026" alt="Título: Línea" style="position:absolute;margin-left:175.95pt;margin-top:56.75pt;width:252.15pt;height: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" fillcolor="#373545 [3215]" stroked="f" strokeweight="2.25pt"/>
                      </w:pict>
                    </mc:Fallback>
                  </mc:AlternateContent>
                </w:r>
                <w:r w:rsidR="002A2E02">
                  <w:rPr>
                    <w:rFonts w:asciiTheme="majorHAnsi" w:eastAsiaTheme="majorEastAsia" w:hAnsiTheme="majorHAnsi" w:cstheme="majorBidi"/>
                    <w:noProof/>
                    <w:color w:val="373545" w:themeColor="text2"/>
                    <w:spacing w:val="5"/>
                    <w:kern w:val="28"/>
                    <w:sz w:val="96"/>
                    <w:szCs w:val="56"/>
                    <w:lang w:bidi="es-ES"/>
                  </w:rPr>
                  <mc:AlternateContent>
                    <mc:Choice Requires="wps">
                      <w:drawing>
                        <wp:inline distT="0" distB="0" distL="0" distR="0" wp14:anchorId="46D170CE" wp14:editId="6BE1618E">
                          <wp:extent cx="6697389" cy="771855"/>
                          <wp:effectExtent l="0" t="0" r="0" b="9525"/>
                          <wp:docPr id="24" name="Cuadro de texto 24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697389" cy="7718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1C497F32" w14:textId="77777777" w:rsidR="005936A9" w:rsidRPr="000837F5" w:rsidRDefault="005936A9" w:rsidP="002A2E02">
                                      <w:pPr>
                                        <w:pStyle w:val="Estilo1"/>
                                        <w:rPr>
                                          <w:b/>
                                          <w:sz w:val="60"/>
                                          <w:szCs w:val="60"/>
                                          <w:lang w:val="es-EC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60"/>
                                          <w:szCs w:val="60"/>
                                          <w:lang w:val="es-EC" w:bidi="es-ES"/>
                                        </w:rPr>
                                        <w:t>Manual de Usuario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w14:anchorId="46D170CE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Cuadro de texto 24" o:spid="_x0000_s1026" type="#_x0000_t202" style="width:527.35pt;height:6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" filled="f" stroked="f">
                          <v:textbox>
                            <w:txbxContent>
                              <w:p w14:paraId="1C497F32" w14:textId="77777777" w:rsidR="005936A9" w:rsidRPr="000837F5" w:rsidRDefault="005936A9" w:rsidP="002A2E02">
                                <w:pPr>
                                  <w:pStyle w:val="Estilo1"/>
                                  <w:rPr>
                                    <w:b/>
                                    <w:sz w:val="60"/>
                                    <w:szCs w:val="60"/>
                                    <w:lang w:val="es-EC"/>
                                  </w:rPr>
                                </w:pPr>
                                <w:r>
                                  <w:rPr>
                                    <w:b/>
                                    <w:sz w:val="60"/>
                                    <w:szCs w:val="60"/>
                                    <w:lang w:val="es-EC" w:bidi="es-ES"/>
                                  </w:rPr>
                                  <w:t>Manual de Usuario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2A2E02" w14:paraId="494ADF51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053B403D" w14:textId="77777777" w:rsidR="005D120C" w:rsidRDefault="002A2E02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color w:val="373545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373545" w:themeColor="text2"/>
                    <w:spacing w:val="5"/>
                    <w:kern w:val="28"/>
                    <w:sz w:val="96"/>
                    <w:szCs w:val="56"/>
                    <w:lang w:bidi="es-ES"/>
                  </w:rPr>
                  <mc:AlternateContent>
                    <mc:Choice Requires="wps">
                      <w:drawing>
                        <wp:inline distT="0" distB="0" distL="0" distR="0" wp14:anchorId="406872CE" wp14:editId="02092A2C">
                          <wp:extent cx="5067300" cy="818968"/>
                          <wp:effectExtent l="0" t="0" r="0" b="635"/>
                          <wp:docPr id="25" name="Cuadro de texto 25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5067300" cy="81896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BD3F6C2" w14:textId="77777777" w:rsidR="005936A9" w:rsidRPr="000837F5" w:rsidRDefault="005936A9" w:rsidP="002A2E02">
                                      <w:pPr>
                                        <w:pStyle w:val="Subttulo"/>
                                        <w:jc w:val="center"/>
                                        <w:rPr>
                                          <w:lang w:val="es-EC"/>
                                        </w:rPr>
                                      </w:pPr>
                                      <w:r>
                                        <w:rPr>
                                          <w:lang w:val="es-EC" w:bidi="es-ES"/>
                                        </w:rPr>
                                        <w:t>Guía para el usuario en la aplicación móvil i-</w:t>
                                      </w:r>
                                      <w:proofErr w:type="spellStart"/>
                                      <w:r>
                                        <w:rPr>
                                          <w:lang w:val="es-EC" w:bidi="es-ES"/>
                                        </w:rPr>
                                        <w:t>Tank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406872CE" id="Cuadro de texto 25" o:spid="_x0000_s1027" type="#_x0000_t202" style="width:399pt;height:6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" filled="f" stroked="f">
                          <v:textbox>
                            <w:txbxContent>
                              <w:p w14:paraId="2BD3F6C2" w14:textId="77777777" w:rsidR="005936A9" w:rsidRPr="000837F5" w:rsidRDefault="005936A9" w:rsidP="002A2E02">
                                <w:pPr>
                                  <w:pStyle w:val="Subttulo"/>
                                  <w:jc w:val="center"/>
                                  <w:rPr>
                                    <w:lang w:val="es-EC"/>
                                  </w:rPr>
                                </w:pPr>
                                <w:r>
                                  <w:rPr>
                                    <w:lang w:val="es-EC" w:bidi="es-ES"/>
                                  </w:rPr>
                                  <w:t>Guía para el usuario en la aplicación móvil i-</w:t>
                                </w:r>
                                <w:proofErr w:type="spellStart"/>
                                <w:r>
                                  <w:rPr>
                                    <w:lang w:val="es-EC" w:bidi="es-ES"/>
                                  </w:rPr>
                                  <w:t>Tank</w:t>
                                </w:r>
                                <w:proofErr w:type="spellEnd"/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  <w:p w14:paraId="4D1C147D" w14:textId="77777777" w:rsidR="005D120C" w:rsidRPr="005D120C" w:rsidRDefault="005D120C" w:rsidP="005D120C">
                <w:pPr>
                  <w:tabs>
                    <w:tab w:val="left" w:pos="397"/>
                    <w:tab w:val="center" w:pos="5695"/>
                  </w:tabs>
                  <w:jc w:val="center"/>
                  <w:rPr>
                    <w:rFonts w:asciiTheme="majorHAnsi" w:eastAsiaTheme="majorEastAsia" w:hAnsiTheme="majorHAnsi" w:cstheme="majorBidi"/>
                    <w:b w:val="0"/>
                    <w:bCs w:val="0"/>
                    <w:color w:val="373545" w:themeColor="text2"/>
                    <w:spacing w:val="5"/>
                    <w:kern w:val="28"/>
                    <w:sz w:val="24"/>
                    <w:szCs w:val="24"/>
                    <w14:ligatures w14:val="standardContextual"/>
                    <w14:cntxtAlts/>
                  </w:rPr>
                </w:pPr>
              </w:p>
            </w:tc>
          </w:tr>
          <w:tr w:rsidR="002A2E02" w14:paraId="5F04E144" w14:textId="77777777" w:rsidTr="005D120C">
            <w:trPr>
              <w:trHeight w:val="228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3494BA" w:themeFill="accent1"/>
                <w:vAlign w:val="center"/>
              </w:tcPr>
              <w:p w14:paraId="58661372" w14:textId="77777777" w:rsidR="002A2E02" w:rsidRPr="005D120C" w:rsidRDefault="005D120C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373545" w:themeColor="text2"/>
                    <w:spacing w:val="5"/>
                    <w:kern w:val="28"/>
                    <w:sz w:val="20"/>
                    <w:szCs w:val="20"/>
                    <w14:ligatures w14:val="standardContextual"/>
                    <w14:cntxtAlts/>
                  </w:rPr>
                </w:pPr>
                <w:r>
                  <w:rPr>
                    <w:rFonts w:asciiTheme="majorHAnsi" w:eastAsiaTheme="majorEastAsia" w:hAnsiTheme="majorHAnsi" w:cstheme="majorBidi"/>
                    <w:noProof/>
                    <w:color w:val="373545" w:themeColor="text2"/>
                    <w:spacing w:val="5"/>
                    <w:kern w:val="28"/>
                    <w:sz w:val="96"/>
                    <w:szCs w:val="56"/>
                    <w:lang w:bidi="es-ES"/>
                  </w:rPr>
                  <mc:AlternateContent>
                    <mc:Choice Requires="wps">
                      <w:drawing>
                        <wp:inline distT="0" distB="0" distL="0" distR="0" wp14:anchorId="34A38B97" wp14:editId="012EDCC7">
                          <wp:extent cx="6306820" cy="676894"/>
                          <wp:effectExtent l="0" t="0" r="0" b="9525"/>
                          <wp:docPr id="26" name="Cuadro de texto 26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/>
                                <wps:spPr>
                                  <a:xfrm>
                                    <a:off x="0" y="0"/>
                                    <a:ext cx="6306820" cy="67689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040CFCD" w14:textId="77777777" w:rsidR="005936A9" w:rsidRPr="000837F5" w:rsidRDefault="005936A9" w:rsidP="005D120C">
                                      <w:pPr>
                                        <w:jc w:val="center"/>
                                        <w:rPr>
                                          <w:color w:val="FFFFFF" w:themeColor="background1"/>
                                          <w:lang w:val="es-EC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C" w:bidi="es-ES"/>
                                        </w:rPr>
                                        <w:t xml:space="preserve">Se </w:t>
                                      </w:r>
                                      <w:proofErr w:type="gramStart"/>
                                      <w:r>
                                        <w:rPr>
                                          <w:color w:val="FFFFFF" w:themeColor="background1"/>
                                          <w:lang w:val="es-EC" w:bidi="es-ES"/>
                                        </w:rPr>
                                        <w:t>mostraran</w:t>
                                      </w:r>
                                      <w:proofErr w:type="gramEnd"/>
                                      <w:r>
                                        <w:rPr>
                                          <w:color w:val="FFFFFF" w:themeColor="background1"/>
                                          <w:lang w:val="es-EC" w:bidi="es-ES"/>
                                        </w:rPr>
                                        <w:t xml:space="preserve"> las interfaces presentes en la aplicación y se explicará para que sirven y como se usan.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 w14:anchorId="34A38B97" id="Cuadro de texto 26" o:spid="_x0000_s1028" type="#_x0000_t202" style="width:496.6pt;height:5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" filled="f" stroked="f">
                          <v:textbox>
                            <w:txbxContent>
                              <w:p w14:paraId="2040CFCD" w14:textId="77777777" w:rsidR="005936A9" w:rsidRPr="000837F5" w:rsidRDefault="005936A9" w:rsidP="005D120C">
                                <w:pPr>
                                  <w:jc w:val="center"/>
                                  <w:rPr>
                                    <w:color w:val="FFFFFF" w:themeColor="background1"/>
                                    <w:lang w:val="es-EC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C" w:bidi="es-ES"/>
                                  </w:rPr>
                                  <w:t xml:space="preserve">Se </w:t>
                                </w:r>
                                <w:proofErr w:type="gramStart"/>
                                <w:r>
                                  <w:rPr>
                                    <w:color w:val="FFFFFF" w:themeColor="background1"/>
                                    <w:lang w:val="es-EC" w:bidi="es-ES"/>
                                  </w:rPr>
                                  <w:t>mostraran</w:t>
                                </w:r>
                                <w:proofErr w:type="gramEnd"/>
                                <w:r>
                                  <w:rPr>
                                    <w:color w:val="FFFFFF" w:themeColor="background1"/>
                                    <w:lang w:val="es-EC" w:bidi="es-ES"/>
                                  </w:rPr>
                                  <w:t xml:space="preserve"> las interfaces presentes en la aplicación y se explicará para que sirven y como se usan.</w:t>
                                </w:r>
                              </w:p>
                            </w:txbxContent>
                          </v:textbox>
                          <w10:anchorlock/>
                        </v:shape>
                      </w:pict>
                    </mc:Fallback>
                  </mc:AlternateContent>
                </w:r>
              </w:p>
            </w:tc>
          </w:tr>
          <w:tr w:rsidR="005D120C" w14:paraId="74BC90D5" w14:textId="77777777" w:rsidTr="005D12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879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256" w:type="dxa"/>
                <w:shd w:val="clear" w:color="auto" w:fill="auto"/>
                <w:vAlign w:val="center"/>
              </w:tcPr>
              <w:p w14:paraId="5942DA46" w14:textId="77777777" w:rsidR="002A2E02" w:rsidRDefault="002A2E02" w:rsidP="005D120C">
                <w:pPr>
                  <w:jc w:val="center"/>
                  <w:rPr>
                    <w:rFonts w:asciiTheme="majorHAnsi" w:eastAsiaTheme="majorEastAsia" w:hAnsiTheme="majorHAnsi" w:cstheme="majorBidi"/>
                    <w:color w:val="373545" w:themeColor="text2"/>
                    <w:spacing w:val="5"/>
                    <w:kern w:val="28"/>
                    <w:sz w:val="96"/>
                    <w:szCs w:val="56"/>
                    <w14:ligatures w14:val="standardContextual"/>
                    <w14:cntxtAlts/>
                  </w:rPr>
                </w:pPr>
              </w:p>
            </w:tc>
          </w:tr>
        </w:tbl>
        <w:p w14:paraId="010D40AE" w14:textId="4C1C9098" w:rsidR="00172D10" w:rsidRDefault="00397D4B">
          <w:pPr>
            <w:rPr>
              <w:rFonts w:asciiTheme="majorHAnsi" w:eastAsiaTheme="majorEastAsia" w:hAnsiTheme="majorHAnsi" w:cstheme="majorBidi"/>
              <w:color w:val="373545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722752" behindDoc="0" locked="0" layoutInCell="1" allowOverlap="1" wp14:anchorId="6E9B5DA5" wp14:editId="0186557A">
                    <wp:simplePos x="0" y="0"/>
                    <wp:positionH relativeFrom="column">
                      <wp:posOffset>4584700</wp:posOffset>
                    </wp:positionH>
                    <wp:positionV relativeFrom="paragraph">
                      <wp:posOffset>6711950</wp:posOffset>
                    </wp:positionV>
                    <wp:extent cx="2680970" cy="2655570"/>
                    <wp:effectExtent l="0" t="0" r="0" b="0"/>
                    <wp:wrapNone/>
                    <wp:docPr id="1" name="Hexágon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6200000" flipH="1">
                              <a:off x="0" y="0"/>
                              <a:ext cx="2680970" cy="2655570"/>
                            </a:xfrm>
                            <a:prstGeom prst="hexagon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386C35F" w14:textId="6C7D9820" w:rsidR="005936A9" w:rsidRPr="00397D4B" w:rsidRDefault="005936A9" w:rsidP="00397D4B">
                                <w:pPr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s-EC"/>
                                  </w:rPr>
                                </w:pPr>
                                <w:r w:rsidRPr="00397D4B">
                                  <w:rPr>
                                    <w:b/>
                                    <w:bCs/>
                                    <w:sz w:val="32"/>
                                    <w:szCs w:val="32"/>
                                    <w:lang w:val="es-EC"/>
                                  </w:rPr>
                                  <w:t>Integrantes:</w:t>
                                </w:r>
                              </w:p>
                              <w:p w14:paraId="2941FDC3" w14:textId="6963197C" w:rsidR="005936A9" w:rsidRPr="00397D4B" w:rsidRDefault="005936A9" w:rsidP="00397D4B">
                                <w:pPr>
                                  <w:rPr>
                                    <w:sz w:val="32"/>
                                    <w:szCs w:val="32"/>
                                    <w:lang w:val="es-EC"/>
                                  </w:rPr>
                                </w:pPr>
                                <w:r w:rsidRPr="00397D4B">
                                  <w:rPr>
                                    <w:sz w:val="32"/>
                                    <w:szCs w:val="32"/>
                                    <w:lang w:val="es-EC"/>
                                  </w:rPr>
                                  <w:t>Cabezas Ana</w:t>
                                </w:r>
                              </w:p>
                              <w:p w14:paraId="19D59007" w14:textId="117EF83F" w:rsidR="005936A9" w:rsidRPr="00397D4B" w:rsidRDefault="005936A9" w:rsidP="00397D4B">
                                <w:pPr>
                                  <w:rPr>
                                    <w:sz w:val="32"/>
                                    <w:szCs w:val="32"/>
                                    <w:lang w:val="es-EC"/>
                                  </w:rPr>
                                </w:pPr>
                                <w:r w:rsidRPr="00397D4B">
                                  <w:rPr>
                                    <w:sz w:val="32"/>
                                    <w:szCs w:val="32"/>
                                    <w:lang w:val="es-EC"/>
                                  </w:rPr>
                                  <w:t>Cedeño Carlos</w:t>
                                </w:r>
                              </w:p>
                              <w:p w14:paraId="4F064C52" w14:textId="2B546FD9" w:rsidR="005936A9" w:rsidRPr="00397D4B" w:rsidRDefault="005936A9" w:rsidP="00397D4B">
                                <w:pPr>
                                  <w:rPr>
                                    <w:sz w:val="32"/>
                                    <w:szCs w:val="32"/>
                                    <w:lang w:val="es-EC"/>
                                  </w:rPr>
                                </w:pPr>
                                <w:r w:rsidRPr="00397D4B">
                                  <w:rPr>
                                    <w:sz w:val="32"/>
                                    <w:szCs w:val="32"/>
                                    <w:lang w:val="es-EC"/>
                                  </w:rPr>
                                  <w:t>Mera Renan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9B5DA5" id="_x0000_t9" coordsize="21600,21600" o:spt="9" adj="5400" path="m@0,l,10800@0,21600@1,21600,21600,10800@1,xe">
                    <v:stroke joinstyle="miter"/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</v:formulas>
                    <v:path gradientshapeok="t" o:connecttype="rect" textboxrect="1800,1800,19800,19800;3600,3600,18000,18000;6300,6300,15300,15300"/>
                    <v:handles>
                      <v:h position="#0,topLeft" xrange="0,10800"/>
                    </v:handles>
                  </v:shapetype>
                  <v:shape id="Hexágono 1" o:spid="_x0000_s1029" type="#_x0000_t9" style="position:absolute;margin-left:361pt;margin-top:528.5pt;width:211.1pt;height:209.1pt;rotation:90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" adj="5349" filled="f" stroked="f" strokeweight="2.25pt">
                    <v:textbox style="layout-flow:vertical">
                      <w:txbxContent>
                        <w:p w14:paraId="5386C35F" w14:textId="6C7D9820" w:rsidR="005936A9" w:rsidRPr="00397D4B" w:rsidRDefault="005936A9" w:rsidP="00397D4B">
                          <w:pPr>
                            <w:rPr>
                              <w:b/>
                              <w:bCs/>
                              <w:sz w:val="32"/>
                              <w:szCs w:val="32"/>
                              <w:lang w:val="es-EC"/>
                            </w:rPr>
                          </w:pPr>
                          <w:r w:rsidRPr="00397D4B">
                            <w:rPr>
                              <w:b/>
                              <w:bCs/>
                              <w:sz w:val="32"/>
                              <w:szCs w:val="32"/>
                              <w:lang w:val="es-EC"/>
                            </w:rPr>
                            <w:t>Integrantes:</w:t>
                          </w:r>
                        </w:p>
                        <w:p w14:paraId="2941FDC3" w14:textId="6963197C" w:rsidR="005936A9" w:rsidRPr="00397D4B" w:rsidRDefault="005936A9" w:rsidP="00397D4B">
                          <w:pPr>
                            <w:rPr>
                              <w:sz w:val="32"/>
                              <w:szCs w:val="32"/>
                              <w:lang w:val="es-EC"/>
                            </w:rPr>
                          </w:pPr>
                          <w:r w:rsidRPr="00397D4B">
                            <w:rPr>
                              <w:sz w:val="32"/>
                              <w:szCs w:val="32"/>
                              <w:lang w:val="es-EC"/>
                            </w:rPr>
                            <w:t>Cabezas Ana</w:t>
                          </w:r>
                        </w:p>
                        <w:p w14:paraId="19D59007" w14:textId="117EF83F" w:rsidR="005936A9" w:rsidRPr="00397D4B" w:rsidRDefault="005936A9" w:rsidP="00397D4B">
                          <w:pPr>
                            <w:rPr>
                              <w:sz w:val="32"/>
                              <w:szCs w:val="32"/>
                              <w:lang w:val="es-EC"/>
                            </w:rPr>
                          </w:pPr>
                          <w:r w:rsidRPr="00397D4B">
                            <w:rPr>
                              <w:sz w:val="32"/>
                              <w:szCs w:val="32"/>
                              <w:lang w:val="es-EC"/>
                            </w:rPr>
                            <w:t>Cedeño Carlos</w:t>
                          </w:r>
                        </w:p>
                        <w:p w14:paraId="4F064C52" w14:textId="2B546FD9" w:rsidR="005936A9" w:rsidRPr="00397D4B" w:rsidRDefault="005936A9" w:rsidP="00397D4B">
                          <w:pPr>
                            <w:rPr>
                              <w:sz w:val="32"/>
                              <w:szCs w:val="32"/>
                              <w:lang w:val="es-EC"/>
                            </w:rPr>
                          </w:pPr>
                          <w:r w:rsidRPr="00397D4B">
                            <w:rPr>
                              <w:sz w:val="32"/>
                              <w:szCs w:val="32"/>
                              <w:lang w:val="es-EC"/>
                            </w:rPr>
                            <w:t>Mera Renan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  <w:lang w:bidi="es-ES"/>
            </w:rPr>
            <w:drawing>
              <wp:anchor distT="0" distB="0" distL="114300" distR="114300" simplePos="0" relativeHeight="251668480" behindDoc="0" locked="0" layoutInCell="1" allowOverlap="1" wp14:anchorId="276C932E" wp14:editId="7B7C2A70">
                <wp:simplePos x="0" y="0"/>
                <wp:positionH relativeFrom="column">
                  <wp:posOffset>4529455</wp:posOffset>
                </wp:positionH>
                <wp:positionV relativeFrom="paragraph">
                  <wp:posOffset>6701790</wp:posOffset>
                </wp:positionV>
                <wp:extent cx="2710815" cy="2714625"/>
                <wp:effectExtent l="0" t="0" r="0" b="9525"/>
                <wp:wrapNone/>
                <wp:docPr id="23" name="Gráfico 23" descr="hexágono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Gráfico 13" descr="hexágono 1"/>
                        <pic:cNvPicPr>
                          <a:picLocks noChangeAspect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0815" cy="27146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BB404F" w:rsidRPr="00BB404F">
            <w:rPr>
              <w:rFonts w:asciiTheme="majorHAnsi" w:eastAsiaTheme="majorEastAsia" w:hAnsiTheme="majorHAnsi" w:cstheme="majorBidi"/>
              <w:noProof/>
              <w:color w:val="373545" w:themeColor="text2"/>
              <w:spacing w:val="5"/>
              <w:kern w:val="28"/>
              <w:sz w:val="96"/>
              <w:szCs w:val="56"/>
              <w:lang w:bidi="es-ES"/>
              <w14:ligatures w14:val="standardContextual"/>
              <w14:cntxtAlts/>
            </w:rPr>
            <mc:AlternateContent>
              <mc:Choice Requires="wps">
                <w:drawing>
                  <wp:anchor distT="45720" distB="45720" distL="114300" distR="114300" simplePos="0" relativeHeight="251674624" behindDoc="1" locked="0" layoutInCell="1" allowOverlap="1" wp14:anchorId="7DD87C41" wp14:editId="7523D222">
                    <wp:simplePos x="0" y="0"/>
                    <wp:positionH relativeFrom="column">
                      <wp:posOffset>2141220</wp:posOffset>
                    </wp:positionH>
                    <wp:positionV relativeFrom="paragraph">
                      <wp:posOffset>8843010</wp:posOffset>
                    </wp:positionV>
                    <wp:extent cx="2659380" cy="454660"/>
                    <wp:effectExtent l="0" t="0" r="0" b="2540"/>
                    <wp:wrapNone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9380" cy="45466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7A0054" w14:textId="77777777" w:rsidR="005936A9" w:rsidRPr="00BB404F" w:rsidRDefault="005936A9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 w:rsidRPr="00BB404F">
                                  <w:rPr>
                                    <w:b/>
                                    <w:bCs/>
                                  </w:rPr>
                                  <w:t xml:space="preserve">08/08/2019        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        </w:t>
                                </w:r>
                                <w:r w:rsidRPr="00BB404F">
                                  <w:rPr>
                                    <w:b/>
                                    <w:bCs/>
                                  </w:rPr>
                                  <w:t xml:space="preserve">        Versión 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DD87C41" id="Cuadro de texto 2" o:spid="_x0000_s1030" type="#_x0000_t202" style="position:absolute;margin-left:168.6pt;margin-top:696.3pt;width:209.4pt;height:35.8pt;z-index:-251641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" filled="f" stroked="f">
                    <v:textbox>
                      <w:txbxContent>
                        <w:p w14:paraId="0B7A0054" w14:textId="77777777" w:rsidR="005936A9" w:rsidRPr="00BB404F" w:rsidRDefault="005936A9">
                          <w:pPr>
                            <w:rPr>
                              <w:b/>
                              <w:bCs/>
                            </w:rPr>
                          </w:pPr>
                          <w:r w:rsidRPr="00BB404F">
                            <w:rPr>
                              <w:b/>
                              <w:bCs/>
                            </w:rPr>
                            <w:t xml:space="preserve">08/08/2019         </w:t>
                          </w:r>
                          <w:r>
                            <w:rPr>
                              <w:b/>
                              <w:bCs/>
                            </w:rPr>
                            <w:t xml:space="preserve">         </w:t>
                          </w:r>
                          <w:r w:rsidRPr="00BB404F">
                            <w:rPr>
                              <w:b/>
                              <w:bCs/>
                            </w:rPr>
                            <w:t xml:space="preserve">        Versión 1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2E51F0" w:rsidRPr="002E51F0">
            <w:rPr>
              <w:rFonts w:asciiTheme="majorHAnsi" w:eastAsiaTheme="majorEastAsia" w:hAnsiTheme="majorHAnsi" w:cstheme="majorBidi"/>
              <w:b/>
              <w:bCs/>
              <w:noProof/>
              <w:color w:val="373545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mc:AlternateContent>
              <mc:Choice Requires="wps">
                <w:drawing>
                  <wp:anchor distT="45720" distB="45720" distL="114300" distR="114300" simplePos="0" relativeHeight="251670528" behindDoc="1" locked="0" layoutInCell="1" allowOverlap="1" wp14:anchorId="7A4145C7" wp14:editId="351EE4FF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1314450</wp:posOffset>
                    </wp:positionV>
                    <wp:extent cx="4602480" cy="1404620"/>
                    <wp:effectExtent l="0" t="0" r="7620" b="0"/>
                    <wp:wrapTight wrapText="bothSides">
                      <wp:wrapPolygon edited="0">
                        <wp:start x="0" y="0"/>
                        <wp:lineTo x="0" y="20653"/>
                        <wp:lineTo x="21546" y="20653"/>
                        <wp:lineTo x="21546" y="0"/>
                        <wp:lineTo x="0" y="0"/>
                      </wp:wrapPolygon>
                    </wp:wrapTight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024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5E62CE" w14:textId="77777777" w:rsidR="005936A9" w:rsidRPr="00BB404F" w:rsidRDefault="005936A9" w:rsidP="00BB404F">
                                <w:pPr>
                                  <w:pStyle w:val="Subttulo"/>
                                  <w:rPr>
                                    <w:spacing w:val="0"/>
                                    <w:lang w:val="es-EC"/>
                                  </w:rPr>
                                </w:pPr>
                                <w:r w:rsidRPr="00BB404F">
                                  <w:rPr>
                                    <w:spacing w:val="0"/>
                                    <w:lang w:val="es-EC"/>
                                  </w:rPr>
                                  <w:t xml:space="preserve">Aplicaciones </w:t>
                                </w:r>
                                <w:r w:rsidRPr="00BB404F">
                                  <w:rPr>
                                    <w:lang w:val="es-EC"/>
                                  </w:rPr>
                                  <w:t>Móviles Y Servicios Telemáticos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4145C7" id="_x0000_s1031" type="#_x0000_t202" style="position:absolute;margin-left:0;margin-top:103.5pt;width:362.4pt;height:110.6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" stroked="f">
                    <v:textbox style="mso-fit-shape-to-text:t">
                      <w:txbxContent>
                        <w:p w14:paraId="495E62CE" w14:textId="77777777" w:rsidR="005936A9" w:rsidRPr="00BB404F" w:rsidRDefault="005936A9" w:rsidP="00BB404F">
                          <w:pPr>
                            <w:pStyle w:val="Subttulo"/>
                            <w:rPr>
                              <w:spacing w:val="0"/>
                              <w:lang w:val="es-EC"/>
                            </w:rPr>
                          </w:pPr>
                          <w:r w:rsidRPr="00BB404F">
                            <w:rPr>
                              <w:spacing w:val="0"/>
                              <w:lang w:val="es-EC"/>
                            </w:rPr>
                            <w:t xml:space="preserve">Aplicaciones </w:t>
                          </w:r>
                          <w:r w:rsidRPr="00BB404F">
                            <w:rPr>
                              <w:lang w:val="es-EC"/>
                            </w:rPr>
                            <w:t>Móviles Y Servicios Telemáticos</w:t>
                          </w: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 w:rsidR="001C62C8">
            <w:rPr>
              <w:noProof/>
              <w:lang w:bidi="es-ES"/>
            </w:rPr>
            <mc:AlternateContent>
              <mc:Choice Requires="wpg">
                <w:drawing>
                  <wp:anchor distT="0" distB="0" distL="114300" distR="114300" simplePos="0" relativeHeight="251666432" behindDoc="0" locked="0" layoutInCell="1" allowOverlap="1" wp14:anchorId="7D43CE4B" wp14:editId="7F18D166">
                    <wp:simplePos x="0" y="0"/>
                    <wp:positionH relativeFrom="column">
                      <wp:posOffset>-899556</wp:posOffset>
                    </wp:positionH>
                    <wp:positionV relativeFrom="paragraph">
                      <wp:posOffset>6266955</wp:posOffset>
                    </wp:positionV>
                    <wp:extent cx="4088749" cy="3393580"/>
                    <wp:effectExtent l="0" t="0" r="7620" b="0"/>
                    <wp:wrapNone/>
                    <wp:docPr id="28" name="Grupo 28" descr="Forma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088749" cy="3393580"/>
                              <a:chOff x="0" y="0"/>
                              <a:chExt cx="4088749" cy="3393580"/>
                            </a:xfrm>
                          </wpg:grpSpPr>
                          <pic:pic xmlns:pic="http://schemas.openxmlformats.org/drawingml/2006/picture">
                            <pic:nvPicPr>
                              <pic:cNvPr id="19" name="Gráfico 19" descr="hexágono 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2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19000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0" name="Gráfico 20" descr="hexágono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6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137559" y="0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1" name="Gráfico 21" descr="hexágono 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4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505694" y="59377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CB6902" id="Grupo 28" o:spid="_x0000_s1026" alt="Formas hexagonales" style="position:absolute;margin-left:-70.85pt;margin-top:493.45pt;width:321.95pt;height:267.2pt;z-index:251666432" coordsize="40887,339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áfico 19" o:spid="_x0000_s1027" type="#_x0000_t75" alt="hexágono 2" style="position:absolute;top:1900;width:27717;height:320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">
                      <v:imagedata r:id="rId21" o:title="hexágono 2"/>
                    </v:shape>
                    <v:shape id="Gráfico 20" o:spid="_x0000_s1028" type="#_x0000_t75" alt="hexágono 3" style="position:absolute;left:21375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">
                      <v:imagedata r:id="rId22" o:title="hexágono 3"/>
                    </v:shape>
                    <v:shape id="Gráfico 21" o:spid="_x0000_s1029" type="#_x0000_t75" alt="hexágono 4" style="position:absolute;left:25056;top:593;width:15831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">
                      <v:imagedata r:id="rId23" o:title="hexágono 4"/>
                    </v:shape>
                  </v:group>
                </w:pict>
              </mc:Fallback>
            </mc:AlternateContent>
          </w:r>
          <w:r w:rsidR="001C62C8">
            <w:rPr>
              <w:rFonts w:asciiTheme="majorHAnsi" w:eastAsiaTheme="majorEastAsia" w:hAnsiTheme="majorHAnsi" w:cstheme="majorBidi"/>
              <w:color w:val="373545" w:themeColor="text2"/>
              <w:spacing w:val="5"/>
              <w:kern w:val="28"/>
              <w:sz w:val="96"/>
              <w:szCs w:val="56"/>
              <w:lang w:bidi="es-ES"/>
              <w14:ligatures w14:val="standardContextual"/>
              <w14:cntxtAlts/>
            </w:rPr>
            <w:br w:type="page"/>
          </w:r>
        </w:p>
      </w:sdtContent>
    </w:sdt>
    <w:p w14:paraId="74770C14" w14:textId="77777777" w:rsidR="0088410E" w:rsidRDefault="0088410E" w:rsidP="0088410E">
      <w:pPr>
        <w:pStyle w:val="Ttulo2"/>
      </w:pPr>
      <w:r>
        <w:lastRenderedPageBreak/>
        <w:t xml:space="preserve">Inicio de sesión </w:t>
      </w:r>
    </w:p>
    <w:p w14:paraId="1617564D" w14:textId="77777777" w:rsidR="0088410E" w:rsidRDefault="0088410E" w:rsidP="001C62C8">
      <w:pPr>
        <w:rPr>
          <w:sz w:val="24"/>
        </w:rPr>
      </w:pPr>
      <w:r>
        <w:rPr>
          <w:sz w:val="24"/>
        </w:rPr>
        <w:t>En esta interfaz el usuario podrá ingresar su usuario y contraseña ya previamente guardado en la base de datos, y otorgado por el personal correspondiente.</w:t>
      </w:r>
    </w:p>
    <w:p w14:paraId="185690BB" w14:textId="77777777" w:rsidR="0088410E" w:rsidRDefault="0088410E" w:rsidP="001C62C8">
      <w:pPr>
        <w:rPr>
          <w:sz w:val="24"/>
        </w:rPr>
      </w:pPr>
    </w:p>
    <w:p w14:paraId="4BFB17B8" w14:textId="77777777" w:rsidR="0088410E" w:rsidRDefault="0088410E" w:rsidP="001C62C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5648" behindDoc="1" locked="0" layoutInCell="1" allowOverlap="1" wp14:anchorId="2482BADC" wp14:editId="4647560D">
            <wp:simplePos x="0" y="0"/>
            <wp:positionH relativeFrom="column">
              <wp:posOffset>1341120</wp:posOffset>
            </wp:positionH>
            <wp:positionV relativeFrom="paragraph">
              <wp:posOffset>11430</wp:posOffset>
            </wp:positionV>
            <wp:extent cx="2726136" cy="5906770"/>
            <wp:effectExtent l="0" t="0" r="0" b="0"/>
            <wp:wrapTight wrapText="bothSides">
              <wp:wrapPolygon edited="0">
                <wp:start x="0" y="0"/>
                <wp:lineTo x="0" y="21526"/>
                <wp:lineTo x="21434" y="21526"/>
                <wp:lineTo x="21434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hatsApp Image 2019-08-08 at 01.48.35 (1).jpe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6136" cy="5906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C9DA1D" w14:textId="77777777" w:rsidR="0088410E" w:rsidRDefault="00F17BB4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BCF92E" wp14:editId="21B025FD">
                <wp:simplePos x="0" y="0"/>
                <wp:positionH relativeFrom="column">
                  <wp:posOffset>4591050</wp:posOffset>
                </wp:positionH>
                <wp:positionV relativeFrom="paragraph">
                  <wp:posOffset>8255</wp:posOffset>
                </wp:positionV>
                <wp:extent cx="1466850" cy="1028700"/>
                <wp:effectExtent l="0" t="0" r="0" b="0"/>
                <wp:wrapNone/>
                <wp:docPr id="40" name="Rectángulo: esquinas redondeada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287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8240C" w14:textId="77777777" w:rsidR="005936A9" w:rsidRPr="0088410E" w:rsidRDefault="005936A9" w:rsidP="00F17BB4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Nombre de la aplicación móvil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BCF92E" id="Rectángulo: esquinas redondeadas 40" o:spid="_x0000_s1032" style="position:absolute;margin-left:361.5pt;margin-top:.65pt;width:115.5pt;height:8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" fillcolor="#75bda7 [3206]" stroked="f">
                <v:fill opacity="32896f"/>
                <v:textbox>
                  <w:txbxContent>
                    <w:p w14:paraId="61F8240C" w14:textId="77777777" w:rsidR="005936A9" w:rsidRPr="0088410E" w:rsidRDefault="005936A9" w:rsidP="00F17BB4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Nombre de la aplicación móvil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AE314D" wp14:editId="1EA64160">
                <wp:simplePos x="0" y="0"/>
                <wp:positionH relativeFrom="column">
                  <wp:posOffset>1571625</wp:posOffset>
                </wp:positionH>
                <wp:positionV relativeFrom="paragraph">
                  <wp:posOffset>303530</wp:posOffset>
                </wp:positionV>
                <wp:extent cx="2133600" cy="760095"/>
                <wp:effectExtent l="0" t="0" r="19050" b="20955"/>
                <wp:wrapNone/>
                <wp:docPr id="38" name="Rectángulo: esquinas redondead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60095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BC8797" id="Rectángulo: esquinas redondeadas 38" o:spid="_x0000_s1026" style="position:absolute;margin-left:123.75pt;margin-top:23.9pt;width:168pt;height:59.8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" filled="f" strokecolor="red" strokeweight="1.5pt"/>
            </w:pict>
          </mc:Fallback>
        </mc:AlternateContent>
      </w:r>
      <w:r w:rsidR="0088410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6B0A7" wp14:editId="4653DA06">
                <wp:simplePos x="0" y="0"/>
                <wp:positionH relativeFrom="column">
                  <wp:posOffset>-377190</wp:posOffset>
                </wp:positionH>
                <wp:positionV relativeFrom="paragraph">
                  <wp:posOffset>402590</wp:posOffset>
                </wp:positionV>
                <wp:extent cx="1234440" cy="1645920"/>
                <wp:effectExtent l="0" t="0" r="3810" b="0"/>
                <wp:wrapNone/>
                <wp:docPr id="31" name="Rectángulo: esquinas redondeada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6459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725A29" w14:textId="77777777" w:rsidR="005936A9" w:rsidRPr="0088410E" w:rsidRDefault="005936A9" w:rsidP="0088410E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 w:rsidRPr="0088410E">
                              <w:rPr>
                                <w:color w:val="000000" w:themeColor="text1"/>
                                <w:lang w:val="es-EC"/>
                              </w:rPr>
                              <w:t>Se ingresa el usuario otorgado por el personal autorizado.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B26B0A7" id="Rectángulo: esquinas redondeadas 31" o:spid="_x0000_s1033" style="position:absolute;margin-left:-29.7pt;margin-top:31.7pt;width:97.2pt;height:129.6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" fillcolor="#75bda7 [3206]" stroked="f">
                <v:fill opacity="32896f"/>
                <v:textbox>
                  <w:txbxContent>
                    <w:p w14:paraId="1A725A29" w14:textId="77777777" w:rsidR="005936A9" w:rsidRPr="0088410E" w:rsidRDefault="005936A9" w:rsidP="0088410E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 w:rsidRPr="0088410E">
                        <w:rPr>
                          <w:color w:val="000000" w:themeColor="text1"/>
                          <w:lang w:val="es-EC"/>
                        </w:rPr>
                        <w:t>Se ingresa el usuario otorgado por el personal autorizado.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C1766F" w14:textId="77777777" w:rsidR="0088410E" w:rsidRDefault="00F17BB4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9DFECA0" wp14:editId="3E8584CD">
                <wp:simplePos x="0" y="0"/>
                <wp:positionH relativeFrom="column">
                  <wp:posOffset>3733800</wp:posOffset>
                </wp:positionH>
                <wp:positionV relativeFrom="paragraph">
                  <wp:posOffset>188595</wp:posOffset>
                </wp:positionV>
                <wp:extent cx="847725" cy="45719"/>
                <wp:effectExtent l="0" t="57150" r="28575" b="5016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5719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22657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9" o:spid="_x0000_s1026" type="#_x0000_t32" style="position:absolute;margin-left:294pt;margin-top:14.85pt;width:66.75pt;height:3.6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" strokecolor="red" strokeweight="1.5pt">
                <v:stroke endarrow="block"/>
              </v:shape>
            </w:pict>
          </mc:Fallback>
        </mc:AlternateContent>
      </w:r>
    </w:p>
    <w:p w14:paraId="14E94962" w14:textId="77777777" w:rsidR="0088410E" w:rsidRDefault="00F17BB4" w:rsidP="0088410E">
      <w:pPr>
        <w:jc w:val="center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3447BAD" wp14:editId="15494F1A">
                <wp:simplePos x="0" y="0"/>
                <wp:positionH relativeFrom="column">
                  <wp:posOffset>1895475</wp:posOffset>
                </wp:positionH>
                <wp:positionV relativeFrom="paragraph">
                  <wp:posOffset>3372485</wp:posOffset>
                </wp:positionV>
                <wp:extent cx="1552575" cy="666750"/>
                <wp:effectExtent l="0" t="0" r="9525" b="0"/>
                <wp:wrapNone/>
                <wp:docPr id="37" name="Rectángulo: esquinas redondead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883EC9" w14:textId="72BE5CEF" w:rsidR="005936A9" w:rsidRPr="0088410E" w:rsidRDefault="005936A9" w:rsidP="00F17BB4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 xml:space="preserve">A pulsar el </w:t>
                            </w:r>
                            <w:r w:rsidR="0093456F">
                              <w:rPr>
                                <w:color w:val="000000" w:themeColor="text1"/>
                                <w:lang w:val="es-EC"/>
                              </w:rPr>
                              <w:t>botón,</w:t>
                            </w: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 xml:space="preserve"> se inicia sesión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447BAD" id="Rectángulo: esquinas redondeadas 37" o:spid="_x0000_s1034" style="position:absolute;left:0;text-align:left;margin-left:149.25pt;margin-top:265.55pt;width:122.25pt;height:5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" fillcolor="#75bda7 [3206]" stroked="f">
                <v:fill opacity="32896f"/>
                <v:textbox>
                  <w:txbxContent>
                    <w:p w14:paraId="17883EC9" w14:textId="72BE5CEF" w:rsidR="005936A9" w:rsidRPr="0088410E" w:rsidRDefault="005936A9" w:rsidP="00F17BB4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 xml:space="preserve">A pulsar el </w:t>
                      </w:r>
                      <w:r w:rsidR="0093456F">
                        <w:rPr>
                          <w:color w:val="000000" w:themeColor="text1"/>
                          <w:lang w:val="es-EC"/>
                        </w:rPr>
                        <w:t>botón,</w:t>
                      </w:r>
                      <w:r>
                        <w:rPr>
                          <w:color w:val="000000" w:themeColor="text1"/>
                          <w:lang w:val="es-EC"/>
                        </w:rPr>
                        <w:t xml:space="preserve"> se inicia sesión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6C5537" wp14:editId="2F0DDE5F">
                <wp:simplePos x="0" y="0"/>
                <wp:positionH relativeFrom="column">
                  <wp:posOffset>2695575</wp:posOffset>
                </wp:positionH>
                <wp:positionV relativeFrom="paragraph">
                  <wp:posOffset>2472055</wp:posOffset>
                </wp:positionV>
                <wp:extent cx="9525" cy="894248"/>
                <wp:effectExtent l="76200" t="38100" r="66675" b="20320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42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9790F" id="Conector recto de flecha 36" o:spid="_x0000_s1026" type="#_x0000_t32" style="position:absolute;margin-left:212.25pt;margin-top:194.65pt;width:.75pt;height:70.4pt;flip:x 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" strokecolor="red" strokeweight="1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218AF9D" wp14:editId="4815F05A">
                <wp:simplePos x="0" y="0"/>
                <wp:positionH relativeFrom="column">
                  <wp:posOffset>1619250</wp:posOffset>
                </wp:positionH>
                <wp:positionV relativeFrom="paragraph">
                  <wp:posOffset>2086610</wp:posOffset>
                </wp:positionV>
                <wp:extent cx="2133600" cy="350520"/>
                <wp:effectExtent l="0" t="0" r="19050" b="11430"/>
                <wp:wrapNone/>
                <wp:docPr id="35" name="Rectángulo: esquinas redondeada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052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80807F" id="Rectángulo: esquinas redondeadas 35" o:spid="_x0000_s1026" style="position:absolute;margin-left:127.5pt;margin-top:164.3pt;width:168pt;height:27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" filled="f" strokecolor="red" strokeweight="1.5pt"/>
            </w:pict>
          </mc:Fallback>
        </mc:AlternateContent>
      </w:r>
      <w:r w:rsidR="0088410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CB29021" wp14:editId="394FF6E3">
                <wp:simplePos x="0" y="0"/>
                <wp:positionH relativeFrom="column">
                  <wp:posOffset>4552950</wp:posOffset>
                </wp:positionH>
                <wp:positionV relativeFrom="paragraph">
                  <wp:posOffset>1418590</wp:posOffset>
                </wp:positionV>
                <wp:extent cx="1234440" cy="1645920"/>
                <wp:effectExtent l="0" t="0" r="3810" b="0"/>
                <wp:wrapNone/>
                <wp:docPr id="34" name="Rectángulo: esquinas redondeada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6459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3D4EA" w14:textId="77777777" w:rsidR="005936A9" w:rsidRPr="0088410E" w:rsidRDefault="005936A9" w:rsidP="0088410E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 w:rsidRPr="0088410E">
                              <w:rPr>
                                <w:color w:val="000000" w:themeColor="text1"/>
                                <w:lang w:val="es-EC"/>
                              </w:rPr>
                              <w:t xml:space="preserve">Se ingresa </w:t>
                            </w: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 xml:space="preserve">la contraseña </w:t>
                            </w:r>
                            <w:r w:rsidRPr="0088410E">
                              <w:rPr>
                                <w:color w:val="000000" w:themeColor="text1"/>
                                <w:lang w:val="es-EC"/>
                              </w:rPr>
                              <w:t>otorgad</w:t>
                            </w: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a</w:t>
                            </w:r>
                            <w:r w:rsidRPr="0088410E">
                              <w:rPr>
                                <w:color w:val="000000" w:themeColor="text1"/>
                                <w:lang w:val="es-EC"/>
                              </w:rPr>
                              <w:t xml:space="preserve"> por el personal autorizado.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B29021" id="Rectángulo: esquinas redondeadas 34" o:spid="_x0000_s1035" style="position:absolute;left:0;text-align:left;margin-left:358.5pt;margin-top:111.7pt;width:97.2pt;height:129.6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" fillcolor="#75bda7 [3206]" stroked="f">
                <v:fill opacity="32896f"/>
                <v:textbox>
                  <w:txbxContent>
                    <w:p w14:paraId="2653D4EA" w14:textId="77777777" w:rsidR="005936A9" w:rsidRPr="0088410E" w:rsidRDefault="005936A9" w:rsidP="0088410E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 w:rsidRPr="0088410E">
                        <w:rPr>
                          <w:color w:val="000000" w:themeColor="text1"/>
                          <w:lang w:val="es-EC"/>
                        </w:rPr>
                        <w:t xml:space="preserve">Se ingresa </w:t>
                      </w:r>
                      <w:r>
                        <w:rPr>
                          <w:color w:val="000000" w:themeColor="text1"/>
                          <w:lang w:val="es-EC"/>
                        </w:rPr>
                        <w:t xml:space="preserve">la contraseña </w:t>
                      </w:r>
                      <w:r w:rsidRPr="0088410E">
                        <w:rPr>
                          <w:color w:val="000000" w:themeColor="text1"/>
                          <w:lang w:val="es-EC"/>
                        </w:rPr>
                        <w:t>otorgad</w:t>
                      </w:r>
                      <w:r>
                        <w:rPr>
                          <w:color w:val="000000" w:themeColor="text1"/>
                          <w:lang w:val="es-EC"/>
                        </w:rPr>
                        <w:t>a</w:t>
                      </w:r>
                      <w:r w:rsidRPr="0088410E">
                        <w:rPr>
                          <w:color w:val="000000" w:themeColor="text1"/>
                          <w:lang w:val="es-EC"/>
                        </w:rPr>
                        <w:t xml:space="preserve"> por el personal autorizado.</w:t>
                      </w:r>
                    </w:p>
                  </w:txbxContent>
                </v:textbox>
              </v:roundrect>
            </w:pict>
          </mc:Fallback>
        </mc:AlternateContent>
      </w:r>
      <w:r w:rsidR="0088410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BF4572" wp14:editId="03D7FE3C">
                <wp:simplePos x="0" y="0"/>
                <wp:positionH relativeFrom="column">
                  <wp:posOffset>3781425</wp:posOffset>
                </wp:positionH>
                <wp:positionV relativeFrom="paragraph">
                  <wp:posOffset>1701165</wp:posOffset>
                </wp:positionV>
                <wp:extent cx="704850" cy="546735"/>
                <wp:effectExtent l="0" t="0" r="76200" b="6286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54673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02571" id="Conector recto de flecha 33" o:spid="_x0000_s1026" type="#_x0000_t32" style="position:absolute;margin-left:297.75pt;margin-top:133.95pt;width:55.5pt;height:43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" strokecolor="red" strokeweight="1.5pt">
                <v:stroke endarrow="block"/>
              </v:shape>
            </w:pict>
          </mc:Fallback>
        </mc:AlternateContent>
      </w:r>
      <w:r w:rsidR="0088410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40F2C8" wp14:editId="26AE91DD">
                <wp:simplePos x="0" y="0"/>
                <wp:positionH relativeFrom="column">
                  <wp:posOffset>1636395</wp:posOffset>
                </wp:positionH>
                <wp:positionV relativeFrom="paragraph">
                  <wp:posOffset>966470</wp:posOffset>
                </wp:positionV>
                <wp:extent cx="2133600" cy="350520"/>
                <wp:effectExtent l="0" t="0" r="19050" b="11430"/>
                <wp:wrapNone/>
                <wp:docPr id="29" name="Rectángulo: esquinas redondeada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052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5C27E2" id="Rectángulo: esquinas redondeadas 29" o:spid="_x0000_s1026" style="position:absolute;margin-left:128.85pt;margin-top:76.1pt;width:168pt;height:27.6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" filled="f" strokecolor="red" strokeweight="1.5pt"/>
            </w:pict>
          </mc:Fallback>
        </mc:AlternateContent>
      </w:r>
      <w:r w:rsidR="0088410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1E8F66" wp14:editId="396FF3CD">
                <wp:simplePos x="0" y="0"/>
                <wp:positionH relativeFrom="column">
                  <wp:posOffset>1615440</wp:posOffset>
                </wp:positionH>
                <wp:positionV relativeFrom="paragraph">
                  <wp:posOffset>1499870</wp:posOffset>
                </wp:positionV>
                <wp:extent cx="2133600" cy="350520"/>
                <wp:effectExtent l="0" t="0" r="19050" b="11430"/>
                <wp:wrapNone/>
                <wp:docPr id="32" name="Rectángulo: esquinas redondeada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5052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3851C0" id="Rectángulo: esquinas redondeadas 32" o:spid="_x0000_s1026" style="position:absolute;margin-left:127.2pt;margin-top:118.1pt;width:168pt;height:27.6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" filled="f" strokecolor="red" strokeweight="1.5pt"/>
            </w:pict>
          </mc:Fallback>
        </mc:AlternateContent>
      </w:r>
    </w:p>
    <w:p w14:paraId="54B0EBE6" w14:textId="77777777" w:rsidR="0088410E" w:rsidRDefault="00123E90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E8DEB6" wp14:editId="7EB49A6B">
                <wp:simplePos x="0" y="0"/>
                <wp:positionH relativeFrom="column">
                  <wp:posOffset>833755</wp:posOffset>
                </wp:positionH>
                <wp:positionV relativeFrom="paragraph">
                  <wp:posOffset>167640</wp:posOffset>
                </wp:positionV>
                <wp:extent cx="762000" cy="548640"/>
                <wp:effectExtent l="38100" t="38100" r="19050" b="2286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0" cy="5486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64554" id="Conector recto de flecha 30" o:spid="_x0000_s1026" type="#_x0000_t32" style="position:absolute;margin-left:65.65pt;margin-top:13.2pt;width:60pt;height:43.2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" strokecolor="red" strokeweight="1.5pt">
                <v:stroke endarrow="block"/>
              </v:shape>
            </w:pict>
          </mc:Fallback>
        </mc:AlternateContent>
      </w:r>
    </w:p>
    <w:p w14:paraId="2256B258" w14:textId="77777777" w:rsidR="00123E90" w:rsidRDefault="00123E90" w:rsidP="001C62C8">
      <w:pPr>
        <w:rPr>
          <w:sz w:val="24"/>
        </w:rPr>
      </w:pPr>
    </w:p>
    <w:p w14:paraId="7304A0FF" w14:textId="77777777" w:rsidR="00123E90" w:rsidRDefault="00123E90" w:rsidP="001C62C8">
      <w:pPr>
        <w:rPr>
          <w:sz w:val="24"/>
        </w:rPr>
      </w:pPr>
    </w:p>
    <w:p w14:paraId="13A15E56" w14:textId="77777777" w:rsidR="00123E90" w:rsidRDefault="00123E90" w:rsidP="001C62C8">
      <w:pPr>
        <w:rPr>
          <w:sz w:val="24"/>
        </w:rPr>
      </w:pPr>
    </w:p>
    <w:p w14:paraId="30ACBAEC" w14:textId="77777777" w:rsidR="00123E90" w:rsidRDefault="00123E90" w:rsidP="001C62C8">
      <w:pPr>
        <w:rPr>
          <w:sz w:val="24"/>
        </w:rPr>
      </w:pPr>
    </w:p>
    <w:p w14:paraId="6D8BB39E" w14:textId="77777777" w:rsidR="00123E90" w:rsidRDefault="00123E90" w:rsidP="001C62C8">
      <w:pPr>
        <w:rPr>
          <w:sz w:val="24"/>
        </w:rPr>
      </w:pPr>
    </w:p>
    <w:p w14:paraId="2376A3F8" w14:textId="77777777" w:rsidR="00123E90" w:rsidRDefault="00123E90" w:rsidP="001C62C8">
      <w:pPr>
        <w:rPr>
          <w:sz w:val="24"/>
        </w:rPr>
      </w:pPr>
    </w:p>
    <w:p w14:paraId="197D2668" w14:textId="77777777" w:rsidR="00123E90" w:rsidRDefault="00123E90" w:rsidP="001C62C8">
      <w:pPr>
        <w:rPr>
          <w:sz w:val="24"/>
        </w:rPr>
      </w:pPr>
    </w:p>
    <w:p w14:paraId="713717EE" w14:textId="77777777" w:rsidR="00123E90" w:rsidRDefault="00123E90" w:rsidP="001C62C8">
      <w:pPr>
        <w:rPr>
          <w:sz w:val="24"/>
        </w:rPr>
      </w:pPr>
    </w:p>
    <w:p w14:paraId="699DEF7B" w14:textId="77777777" w:rsidR="00123E90" w:rsidRDefault="00123E90" w:rsidP="001C62C8">
      <w:pPr>
        <w:rPr>
          <w:sz w:val="24"/>
        </w:rPr>
      </w:pPr>
    </w:p>
    <w:p w14:paraId="6AF942C8" w14:textId="77777777" w:rsidR="00123E90" w:rsidRDefault="00123E90" w:rsidP="001C62C8">
      <w:pPr>
        <w:rPr>
          <w:sz w:val="24"/>
        </w:rPr>
      </w:pPr>
    </w:p>
    <w:p w14:paraId="7783F195" w14:textId="77777777" w:rsidR="00123E90" w:rsidRDefault="00123E90" w:rsidP="001C62C8">
      <w:pPr>
        <w:rPr>
          <w:sz w:val="24"/>
        </w:rPr>
      </w:pPr>
    </w:p>
    <w:p w14:paraId="1BD7D5F2" w14:textId="77777777" w:rsidR="00123E90" w:rsidRDefault="00123E90" w:rsidP="001C62C8">
      <w:pPr>
        <w:rPr>
          <w:sz w:val="24"/>
        </w:rPr>
      </w:pPr>
    </w:p>
    <w:p w14:paraId="42375F49" w14:textId="77777777" w:rsidR="00123E90" w:rsidRDefault="00123E90" w:rsidP="001C62C8">
      <w:pPr>
        <w:rPr>
          <w:sz w:val="24"/>
        </w:rPr>
      </w:pPr>
    </w:p>
    <w:p w14:paraId="614F3A1A" w14:textId="77777777" w:rsidR="00123E90" w:rsidRDefault="00123E90" w:rsidP="001C62C8">
      <w:pPr>
        <w:rPr>
          <w:sz w:val="24"/>
        </w:rPr>
      </w:pPr>
    </w:p>
    <w:p w14:paraId="3774D555" w14:textId="77777777" w:rsidR="00123E90" w:rsidRDefault="00123E90" w:rsidP="001C62C8">
      <w:pPr>
        <w:rPr>
          <w:sz w:val="24"/>
        </w:rPr>
      </w:pPr>
    </w:p>
    <w:p w14:paraId="1828E836" w14:textId="77777777" w:rsidR="00123E90" w:rsidRDefault="00123E90" w:rsidP="001C62C8">
      <w:pPr>
        <w:rPr>
          <w:sz w:val="24"/>
        </w:rPr>
      </w:pPr>
    </w:p>
    <w:p w14:paraId="74611A48" w14:textId="77777777" w:rsidR="00123E90" w:rsidRDefault="00123E90" w:rsidP="001C62C8">
      <w:pPr>
        <w:rPr>
          <w:sz w:val="24"/>
        </w:rPr>
      </w:pPr>
    </w:p>
    <w:p w14:paraId="4C3A44FA" w14:textId="77777777" w:rsidR="00123E90" w:rsidRDefault="00123E90" w:rsidP="001C62C8">
      <w:pPr>
        <w:rPr>
          <w:sz w:val="24"/>
        </w:rPr>
      </w:pPr>
    </w:p>
    <w:p w14:paraId="7274F85E" w14:textId="77777777" w:rsidR="00123E90" w:rsidRDefault="00123E90" w:rsidP="00123E90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697152" behindDoc="1" locked="0" layoutInCell="1" allowOverlap="1" wp14:anchorId="719504D0" wp14:editId="7CE688D5">
            <wp:simplePos x="0" y="0"/>
            <wp:positionH relativeFrom="margin">
              <wp:align>center</wp:align>
            </wp:positionH>
            <wp:positionV relativeFrom="paragraph">
              <wp:posOffset>1123950</wp:posOffset>
            </wp:positionV>
            <wp:extent cx="2672798" cy="5791200"/>
            <wp:effectExtent l="0" t="0" r="0" b="0"/>
            <wp:wrapTight wrapText="bothSides">
              <wp:wrapPolygon edited="0">
                <wp:start x="0" y="0"/>
                <wp:lineTo x="0" y="21529"/>
                <wp:lineTo x="21400" y="21529"/>
                <wp:lineTo x="21400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19-08-08 at 01.48.35 (2).jpe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2798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usuario o contraseña errónea</w:t>
      </w:r>
    </w:p>
    <w:p w14:paraId="0C692E48" w14:textId="77777777" w:rsidR="00123E90" w:rsidRDefault="00123E90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1C5B86" wp14:editId="61EFFF2A">
                <wp:simplePos x="0" y="0"/>
                <wp:positionH relativeFrom="margin">
                  <wp:align>left</wp:align>
                </wp:positionH>
                <wp:positionV relativeFrom="paragraph">
                  <wp:posOffset>3096895</wp:posOffset>
                </wp:positionV>
                <wp:extent cx="1455420" cy="1851660"/>
                <wp:effectExtent l="0" t="0" r="0" b="0"/>
                <wp:wrapNone/>
                <wp:docPr id="46" name="Rectángulo: esquinas redondead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185166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28A937" w14:textId="77777777" w:rsidR="005936A9" w:rsidRPr="0088410E" w:rsidRDefault="005936A9" w:rsidP="00D5034A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Al pulsar se cierra el mensaje de alerta, y se puede volver intentar a ingresar credenciales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1C5B86" id="Rectángulo: esquinas redondeadas 46" o:spid="_x0000_s1036" style="position:absolute;margin-left:0;margin-top:243.85pt;width:114.6pt;height:145.8pt;z-index:2517084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" fillcolor="#75bda7 [3206]" stroked="f">
                <v:fill opacity="32896f"/>
                <v:textbox>
                  <w:txbxContent>
                    <w:p w14:paraId="3D28A937" w14:textId="77777777" w:rsidR="005936A9" w:rsidRPr="0088410E" w:rsidRDefault="005936A9" w:rsidP="00D5034A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Al pulsar se cierra el mensaje de alerta, y se puede volver intentar a ingresar credenciales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1CE624" wp14:editId="22B5E4E5">
                <wp:simplePos x="0" y="0"/>
                <wp:positionH relativeFrom="column">
                  <wp:posOffset>1478281</wp:posOffset>
                </wp:positionH>
                <wp:positionV relativeFrom="paragraph">
                  <wp:posOffset>3900805</wp:posOffset>
                </wp:positionV>
                <wp:extent cx="487680" cy="132080"/>
                <wp:effectExtent l="38100" t="57150" r="26670" b="20320"/>
                <wp:wrapNone/>
                <wp:docPr id="45" name="Conector recto de flecha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7680" cy="132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B2AEF" id="Conector recto de flecha 45" o:spid="_x0000_s1026" type="#_x0000_t32" style="position:absolute;margin-left:116.4pt;margin-top:307.15pt;width:38.4pt;height:10.4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" strokecolor="red" strokeweight="1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1AFBA9" wp14:editId="21354D66">
                <wp:simplePos x="0" y="0"/>
                <wp:positionH relativeFrom="column">
                  <wp:posOffset>1985010</wp:posOffset>
                </wp:positionH>
                <wp:positionV relativeFrom="paragraph">
                  <wp:posOffset>3896995</wp:posOffset>
                </wp:positionV>
                <wp:extent cx="628650" cy="336550"/>
                <wp:effectExtent l="0" t="0" r="19050" b="25400"/>
                <wp:wrapNone/>
                <wp:docPr id="44" name="Rectángulo: esquinas redondeada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33655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FF89906" id="Rectángulo: esquinas redondeadas 44" o:spid="_x0000_s1026" style="position:absolute;margin-left:156.3pt;margin-top:306.85pt;width:49.5pt;height:26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" filled="f" strokecolor="red" strokeweight="1.5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E71514" wp14:editId="00205DA3">
                <wp:simplePos x="0" y="0"/>
                <wp:positionH relativeFrom="column">
                  <wp:posOffset>4602480</wp:posOffset>
                </wp:positionH>
                <wp:positionV relativeFrom="paragraph">
                  <wp:posOffset>2449195</wp:posOffset>
                </wp:positionV>
                <wp:extent cx="1303020" cy="1645920"/>
                <wp:effectExtent l="0" t="0" r="0" b="0"/>
                <wp:wrapNone/>
                <wp:docPr id="43" name="Rectángulo: esquinas redondeada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16459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FFE0D3" w14:textId="77777777" w:rsidR="005936A9" w:rsidRPr="0088410E" w:rsidRDefault="005936A9" w:rsidP="00123E90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Aquí el contenido del mensaje de alerta “credenciales incorrectas”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4E71514" id="Rectángulo: esquinas redondeadas 43" o:spid="_x0000_s1037" style="position:absolute;margin-left:362.4pt;margin-top:192.85pt;width:102.6pt;height:129.6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" fillcolor="#75bda7 [3206]" stroked="f">
                <v:fill opacity="32896f"/>
                <v:textbox>
                  <w:txbxContent>
                    <w:p w14:paraId="32FFE0D3" w14:textId="77777777" w:rsidR="005936A9" w:rsidRPr="0088410E" w:rsidRDefault="005936A9" w:rsidP="00123E90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Aquí el contenido del mensaje de alerta “credenciales incorrectas”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B4E09F" wp14:editId="5A1A2C9F">
                <wp:simplePos x="0" y="0"/>
                <wp:positionH relativeFrom="column">
                  <wp:posOffset>3894364</wp:posOffset>
                </wp:positionH>
                <wp:positionV relativeFrom="paragraph">
                  <wp:posOffset>3254375</wp:posOffset>
                </wp:positionV>
                <wp:extent cx="696686" cy="250190"/>
                <wp:effectExtent l="0" t="38100" r="65405" b="3556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86" cy="2501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C63C" id="Conector recto de flecha 42" o:spid="_x0000_s1026" type="#_x0000_t32" style="position:absolute;margin-left:306.65pt;margin-top:256.25pt;width:54.85pt;height:19.7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" strokecolor="red" strokeweight="1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2EB78A" wp14:editId="5043F290">
                <wp:simplePos x="0" y="0"/>
                <wp:positionH relativeFrom="column">
                  <wp:posOffset>1947999</wp:posOffset>
                </wp:positionH>
                <wp:positionV relativeFrom="paragraph">
                  <wp:posOffset>3177993</wp:posOffset>
                </wp:positionV>
                <wp:extent cx="1905000" cy="653143"/>
                <wp:effectExtent l="0" t="0" r="19050" b="13970"/>
                <wp:wrapNone/>
                <wp:docPr id="41" name="Rectángulo: esquinas redondead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53143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B34562" id="Rectángulo: esquinas redondeadas 41" o:spid="_x0000_s1026" style="position:absolute;margin-left:153.4pt;margin-top:250.25pt;width:150pt;height:51.4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" filled="f" strokecolor="red" strokeweight="1.5pt"/>
            </w:pict>
          </mc:Fallback>
        </mc:AlternateContent>
      </w:r>
      <w:r>
        <w:rPr>
          <w:sz w:val="24"/>
        </w:rPr>
        <w:t xml:space="preserve">En caso que sea el usuario o sea la contraseña sean invalidas se </w:t>
      </w:r>
      <w:r w:rsidR="00875A3F">
        <w:rPr>
          <w:sz w:val="24"/>
        </w:rPr>
        <w:t>mostrará</w:t>
      </w:r>
      <w:r>
        <w:rPr>
          <w:sz w:val="24"/>
        </w:rPr>
        <w:t xml:space="preserve"> un mensaje de alerta diciendo credenciales incorrectas.</w:t>
      </w:r>
    </w:p>
    <w:p w14:paraId="3A2124A6" w14:textId="77777777" w:rsidR="00D5034A" w:rsidRDefault="00D5034A" w:rsidP="001C62C8">
      <w:pPr>
        <w:rPr>
          <w:sz w:val="24"/>
        </w:rPr>
      </w:pPr>
    </w:p>
    <w:p w14:paraId="2487B964" w14:textId="77777777" w:rsidR="00D5034A" w:rsidRDefault="00D5034A" w:rsidP="001C62C8">
      <w:pPr>
        <w:rPr>
          <w:sz w:val="24"/>
        </w:rPr>
      </w:pPr>
    </w:p>
    <w:p w14:paraId="05DFF6F1" w14:textId="77777777" w:rsidR="00D5034A" w:rsidRDefault="00D5034A" w:rsidP="001C62C8">
      <w:pPr>
        <w:rPr>
          <w:sz w:val="24"/>
        </w:rPr>
      </w:pPr>
    </w:p>
    <w:p w14:paraId="7C112535" w14:textId="77777777" w:rsidR="00D5034A" w:rsidRDefault="00D5034A" w:rsidP="001C62C8">
      <w:pPr>
        <w:rPr>
          <w:sz w:val="24"/>
        </w:rPr>
      </w:pPr>
    </w:p>
    <w:p w14:paraId="38CD6228" w14:textId="77777777" w:rsidR="00D5034A" w:rsidRDefault="00D5034A" w:rsidP="001C62C8">
      <w:pPr>
        <w:rPr>
          <w:sz w:val="24"/>
        </w:rPr>
      </w:pPr>
    </w:p>
    <w:p w14:paraId="3A3B74C5" w14:textId="77777777" w:rsidR="00D5034A" w:rsidRDefault="00D5034A" w:rsidP="001C62C8">
      <w:pPr>
        <w:rPr>
          <w:sz w:val="24"/>
        </w:rPr>
      </w:pPr>
    </w:p>
    <w:p w14:paraId="15FB740C" w14:textId="77777777" w:rsidR="00D5034A" w:rsidRDefault="00D5034A" w:rsidP="001C62C8">
      <w:pPr>
        <w:rPr>
          <w:sz w:val="24"/>
        </w:rPr>
      </w:pPr>
    </w:p>
    <w:p w14:paraId="6A9FB8F6" w14:textId="77777777" w:rsidR="00D5034A" w:rsidRDefault="00D5034A" w:rsidP="001C62C8">
      <w:pPr>
        <w:rPr>
          <w:sz w:val="24"/>
        </w:rPr>
      </w:pPr>
    </w:p>
    <w:p w14:paraId="0C87B5F3" w14:textId="77777777" w:rsidR="00D5034A" w:rsidRDefault="00D5034A" w:rsidP="001C62C8">
      <w:pPr>
        <w:rPr>
          <w:sz w:val="24"/>
        </w:rPr>
      </w:pPr>
    </w:p>
    <w:p w14:paraId="4D5BD310" w14:textId="77777777" w:rsidR="00D5034A" w:rsidRDefault="00D5034A" w:rsidP="001C62C8">
      <w:pPr>
        <w:rPr>
          <w:sz w:val="24"/>
        </w:rPr>
      </w:pPr>
    </w:p>
    <w:p w14:paraId="56BCF7F5" w14:textId="77777777" w:rsidR="00D5034A" w:rsidRDefault="00D5034A" w:rsidP="001C62C8">
      <w:pPr>
        <w:rPr>
          <w:sz w:val="24"/>
        </w:rPr>
      </w:pPr>
    </w:p>
    <w:p w14:paraId="2A816878" w14:textId="77777777" w:rsidR="00D5034A" w:rsidRDefault="00D5034A" w:rsidP="001C62C8">
      <w:pPr>
        <w:rPr>
          <w:sz w:val="24"/>
        </w:rPr>
      </w:pPr>
    </w:p>
    <w:p w14:paraId="41917DBD" w14:textId="77777777" w:rsidR="00D5034A" w:rsidRDefault="00D5034A" w:rsidP="001C62C8">
      <w:pPr>
        <w:rPr>
          <w:sz w:val="24"/>
        </w:rPr>
      </w:pPr>
    </w:p>
    <w:p w14:paraId="059193B4" w14:textId="77777777" w:rsidR="00D5034A" w:rsidRDefault="00D5034A" w:rsidP="001C62C8">
      <w:pPr>
        <w:rPr>
          <w:sz w:val="24"/>
        </w:rPr>
      </w:pPr>
    </w:p>
    <w:p w14:paraId="3CDC2447" w14:textId="77777777" w:rsidR="00D5034A" w:rsidRDefault="00D5034A" w:rsidP="001C62C8">
      <w:pPr>
        <w:rPr>
          <w:sz w:val="24"/>
        </w:rPr>
      </w:pPr>
    </w:p>
    <w:p w14:paraId="646880FF" w14:textId="77777777" w:rsidR="00D5034A" w:rsidRDefault="00D5034A" w:rsidP="001C62C8">
      <w:pPr>
        <w:rPr>
          <w:sz w:val="24"/>
        </w:rPr>
      </w:pPr>
    </w:p>
    <w:p w14:paraId="1829A23D" w14:textId="77777777" w:rsidR="00D5034A" w:rsidRDefault="00D5034A" w:rsidP="001C62C8">
      <w:pPr>
        <w:rPr>
          <w:sz w:val="24"/>
        </w:rPr>
      </w:pPr>
    </w:p>
    <w:p w14:paraId="1041AB58" w14:textId="77777777" w:rsidR="00D5034A" w:rsidRDefault="00D5034A" w:rsidP="001C62C8">
      <w:pPr>
        <w:rPr>
          <w:sz w:val="24"/>
        </w:rPr>
      </w:pPr>
    </w:p>
    <w:p w14:paraId="425716C0" w14:textId="77777777" w:rsidR="00D5034A" w:rsidRDefault="00D5034A" w:rsidP="001C62C8">
      <w:pPr>
        <w:rPr>
          <w:sz w:val="24"/>
        </w:rPr>
      </w:pPr>
    </w:p>
    <w:p w14:paraId="22109E0A" w14:textId="77777777" w:rsidR="00D5034A" w:rsidRDefault="00D5034A" w:rsidP="001C62C8">
      <w:pPr>
        <w:rPr>
          <w:sz w:val="24"/>
        </w:rPr>
      </w:pPr>
    </w:p>
    <w:p w14:paraId="728BBAC0" w14:textId="77777777" w:rsidR="00D5034A" w:rsidRDefault="00D5034A" w:rsidP="001C62C8">
      <w:pPr>
        <w:rPr>
          <w:sz w:val="24"/>
        </w:rPr>
      </w:pPr>
    </w:p>
    <w:p w14:paraId="75883EC6" w14:textId="77777777" w:rsidR="00D5034A" w:rsidRDefault="00D5034A" w:rsidP="001C62C8">
      <w:pPr>
        <w:rPr>
          <w:sz w:val="24"/>
        </w:rPr>
      </w:pPr>
    </w:p>
    <w:p w14:paraId="06DD28D8" w14:textId="77777777" w:rsidR="00D5034A" w:rsidRDefault="00D5034A" w:rsidP="001C62C8">
      <w:pPr>
        <w:rPr>
          <w:sz w:val="24"/>
        </w:rPr>
      </w:pPr>
    </w:p>
    <w:p w14:paraId="6D74A422" w14:textId="77777777" w:rsidR="00D5034A" w:rsidRDefault="00D5034A" w:rsidP="001C62C8">
      <w:pPr>
        <w:rPr>
          <w:sz w:val="24"/>
        </w:rPr>
      </w:pPr>
    </w:p>
    <w:p w14:paraId="2EC99900" w14:textId="77777777" w:rsidR="00D5034A" w:rsidRDefault="00D5034A" w:rsidP="00D5034A">
      <w:pPr>
        <w:pStyle w:val="Ttulo2"/>
      </w:pPr>
      <w:r>
        <w:lastRenderedPageBreak/>
        <w:t>Menú principal</w:t>
      </w:r>
    </w:p>
    <w:p w14:paraId="06FF572A" w14:textId="77777777" w:rsidR="00D5034A" w:rsidRPr="00D5034A" w:rsidRDefault="00D5034A" w:rsidP="00D5034A">
      <w:r>
        <w:t>Una vez que se accedió con las credenciales correcta se mostrara el siguiente menú, en el cual cada parte tiene su función.</w:t>
      </w:r>
    </w:p>
    <w:p w14:paraId="0CBFA8A6" w14:textId="77777777" w:rsidR="00D5034A" w:rsidRDefault="00D5034A" w:rsidP="001C62C8">
      <w:pPr>
        <w:rPr>
          <w:sz w:val="24"/>
        </w:rPr>
      </w:pPr>
    </w:p>
    <w:p w14:paraId="2FB5993C" w14:textId="77777777" w:rsidR="00D5034A" w:rsidRDefault="00D5034A" w:rsidP="001C62C8">
      <w:pPr>
        <w:rPr>
          <w:sz w:val="24"/>
        </w:rPr>
      </w:pPr>
    </w:p>
    <w:p w14:paraId="64C45DB9" w14:textId="77777777" w:rsidR="00D5034A" w:rsidRDefault="00D5034A" w:rsidP="001C62C8">
      <w:pPr>
        <w:rPr>
          <w:sz w:val="24"/>
        </w:rPr>
      </w:pPr>
    </w:p>
    <w:p w14:paraId="5C4C749F" w14:textId="77777777" w:rsidR="00D5034A" w:rsidRDefault="00D5034A" w:rsidP="001C62C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709440" behindDoc="1" locked="0" layoutInCell="1" allowOverlap="1" wp14:anchorId="59BD5873" wp14:editId="4FF72152">
            <wp:simplePos x="0" y="0"/>
            <wp:positionH relativeFrom="margin">
              <wp:align>center</wp:align>
            </wp:positionH>
            <wp:positionV relativeFrom="paragraph">
              <wp:posOffset>242570</wp:posOffset>
            </wp:positionV>
            <wp:extent cx="2832100" cy="6136005"/>
            <wp:effectExtent l="0" t="0" r="6350" b="0"/>
            <wp:wrapTight wrapText="bothSides">
              <wp:wrapPolygon edited="0">
                <wp:start x="0" y="0"/>
                <wp:lineTo x="0" y="21526"/>
                <wp:lineTo x="21503" y="21526"/>
                <wp:lineTo x="21503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WhatsApp Image 2019-08-08 at 01.48.35.jpe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6136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22DF9C" w14:textId="4DD3F9D4" w:rsidR="00D5034A" w:rsidRDefault="00D5034A" w:rsidP="001C62C8">
      <w:pPr>
        <w:rPr>
          <w:sz w:val="24"/>
        </w:rPr>
      </w:pPr>
    </w:p>
    <w:p w14:paraId="60E95A6E" w14:textId="4882626D" w:rsidR="00D5034A" w:rsidRDefault="00D5034A" w:rsidP="001C62C8">
      <w:pPr>
        <w:rPr>
          <w:sz w:val="24"/>
        </w:rPr>
      </w:pPr>
    </w:p>
    <w:p w14:paraId="733F2A6A" w14:textId="45AF75C3" w:rsidR="00D5034A" w:rsidRDefault="00731C93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BB6560B" wp14:editId="51ACA4A2">
                <wp:simplePos x="0" y="0"/>
                <wp:positionH relativeFrom="margin">
                  <wp:align>right</wp:align>
                </wp:positionH>
                <wp:positionV relativeFrom="paragraph">
                  <wp:posOffset>105410</wp:posOffset>
                </wp:positionV>
                <wp:extent cx="1371600" cy="1638300"/>
                <wp:effectExtent l="0" t="0" r="0" b="0"/>
                <wp:wrapNone/>
                <wp:docPr id="52" name="Rectángulo: esquinas redondeadas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6383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53AD9" w14:textId="05567A62" w:rsidR="00731C93" w:rsidRPr="0088410E" w:rsidRDefault="00731C93" w:rsidP="00731C93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La opción permite visualizar estadísticas del dispositivo y un registro de historial.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B6560B" id="Rectángulo: esquinas redondeadas 52" o:spid="_x0000_s1038" style="position:absolute;margin-left:56.8pt;margin-top:8.3pt;width:108pt;height:129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" fillcolor="#75bda7 [3206]" stroked="f">
                <v:fill opacity="32896f"/>
                <v:textbox>
                  <w:txbxContent>
                    <w:p w14:paraId="01553AD9" w14:textId="05567A62" w:rsidR="00731C93" w:rsidRPr="0088410E" w:rsidRDefault="00731C93" w:rsidP="00731C93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La opción permite visualizar estadísticas del dispositivo y un registro de historial.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5AA830A" wp14:editId="50AF6FC5">
                <wp:simplePos x="0" y="0"/>
                <wp:positionH relativeFrom="column">
                  <wp:posOffset>228600</wp:posOffset>
                </wp:positionH>
                <wp:positionV relativeFrom="paragraph">
                  <wp:posOffset>181610</wp:posOffset>
                </wp:positionV>
                <wp:extent cx="1234440" cy="1455420"/>
                <wp:effectExtent l="0" t="0" r="3810" b="0"/>
                <wp:wrapNone/>
                <wp:docPr id="10" name="Rectángulo: esquinas redondeada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4554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9B82B2" w14:textId="0778AED9" w:rsidR="00731C93" w:rsidRPr="0088410E" w:rsidRDefault="00731C93" w:rsidP="00731C93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Esta opción permitirá al usuario el estado del tanque de gas.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A830A" id="Rectángulo: esquinas redondeadas 10" o:spid="_x0000_s1039" style="position:absolute;margin-left:18pt;margin-top:14.3pt;width:97.2pt;height:114.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" fillcolor="#75bda7 [3206]" stroked="f">
                <v:fill opacity="32896f"/>
                <v:textbox>
                  <w:txbxContent>
                    <w:p w14:paraId="219B82B2" w14:textId="0778AED9" w:rsidR="00731C93" w:rsidRPr="0088410E" w:rsidRDefault="00731C93" w:rsidP="00731C93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Esta opción permitirá al usuario el estado del tanque de gas.</w:t>
                      </w:r>
                    </w:p>
                  </w:txbxContent>
                </v:textbox>
              </v:roundrect>
            </w:pict>
          </mc:Fallback>
        </mc:AlternateContent>
      </w:r>
      <w:r w:rsidR="0033402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6C6360E" wp14:editId="5B2BB205">
                <wp:simplePos x="0" y="0"/>
                <wp:positionH relativeFrom="column">
                  <wp:posOffset>3200400</wp:posOffset>
                </wp:positionH>
                <wp:positionV relativeFrom="paragraph">
                  <wp:posOffset>219710</wp:posOffset>
                </wp:positionV>
                <wp:extent cx="1123950" cy="1409700"/>
                <wp:effectExtent l="0" t="0" r="19050" b="19050"/>
                <wp:wrapNone/>
                <wp:docPr id="48" name="Rectángulo: esquinas redondeada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4097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77F105" id="Rectángulo: esquinas redondeadas 48" o:spid="_x0000_s1026" style="position:absolute;margin-left:252pt;margin-top:17.3pt;width:88.5pt;height:11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" filled="f" strokecolor="red" strokeweight="1.5pt"/>
            </w:pict>
          </mc:Fallback>
        </mc:AlternateContent>
      </w:r>
      <w:r w:rsidR="0033402F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D445503" wp14:editId="717E40BC">
                <wp:simplePos x="0" y="0"/>
                <wp:positionH relativeFrom="column">
                  <wp:posOffset>1847850</wp:posOffset>
                </wp:positionH>
                <wp:positionV relativeFrom="paragraph">
                  <wp:posOffset>219710</wp:posOffset>
                </wp:positionV>
                <wp:extent cx="1123950" cy="1409700"/>
                <wp:effectExtent l="0" t="0" r="19050" b="19050"/>
                <wp:wrapNone/>
                <wp:docPr id="47" name="Rectángulo: esquinas redondeada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4097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A129F" id="Rectángulo: esquinas redondeadas 47" o:spid="_x0000_s1026" style="position:absolute;margin-left:145.5pt;margin-top:17.3pt;width:88.5pt;height:111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" filled="f" strokecolor="red" strokeweight="1.5pt"/>
            </w:pict>
          </mc:Fallback>
        </mc:AlternateContent>
      </w:r>
      <w:r w:rsidR="008A2C0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D1267CC" wp14:editId="2264B9F1">
                <wp:simplePos x="0" y="0"/>
                <wp:positionH relativeFrom="column">
                  <wp:posOffset>3200400</wp:posOffset>
                </wp:positionH>
                <wp:positionV relativeFrom="paragraph">
                  <wp:posOffset>1838960</wp:posOffset>
                </wp:positionV>
                <wp:extent cx="1123950" cy="1409700"/>
                <wp:effectExtent l="0" t="0" r="19050" b="19050"/>
                <wp:wrapNone/>
                <wp:docPr id="50" name="Rectángulo: esquinas redondeada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4097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919F6E" id="Rectángulo: esquinas redondeadas 50" o:spid="_x0000_s1026" style="position:absolute;margin-left:252pt;margin-top:144.8pt;width:88.5pt;height:11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" filled="f" strokecolor="red" strokeweight="1.5pt"/>
            </w:pict>
          </mc:Fallback>
        </mc:AlternateContent>
      </w:r>
      <w:r w:rsidR="008A2C00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B7CDACC" wp14:editId="0FE2A871">
                <wp:simplePos x="0" y="0"/>
                <wp:positionH relativeFrom="column">
                  <wp:posOffset>1866900</wp:posOffset>
                </wp:positionH>
                <wp:positionV relativeFrom="paragraph">
                  <wp:posOffset>1838960</wp:posOffset>
                </wp:positionV>
                <wp:extent cx="1123950" cy="1409700"/>
                <wp:effectExtent l="0" t="0" r="19050" b="19050"/>
                <wp:wrapNone/>
                <wp:docPr id="49" name="Rectángulo: esquinas redondeada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14097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BB40A5" id="Rectángulo: esquinas redondeadas 49" o:spid="_x0000_s1026" style="position:absolute;margin-left:147pt;margin-top:144.8pt;width:88.5pt;height:111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" filled="f" strokecolor="red" strokeweight="1.5pt"/>
            </w:pict>
          </mc:Fallback>
        </mc:AlternateContent>
      </w:r>
    </w:p>
    <w:p w14:paraId="594B1965" w14:textId="205876E2" w:rsidR="004F53E9" w:rsidRDefault="004F53E9" w:rsidP="001C62C8">
      <w:pPr>
        <w:rPr>
          <w:sz w:val="24"/>
        </w:rPr>
      </w:pPr>
    </w:p>
    <w:p w14:paraId="311A1F52" w14:textId="08083715" w:rsidR="00B42A6F" w:rsidRDefault="00731C93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7C5D40C" wp14:editId="48CB17A8">
                <wp:simplePos x="0" y="0"/>
                <wp:positionH relativeFrom="column">
                  <wp:posOffset>1442720</wp:posOffset>
                </wp:positionH>
                <wp:positionV relativeFrom="paragraph">
                  <wp:posOffset>275590</wp:posOffset>
                </wp:positionV>
                <wp:extent cx="437964" cy="34350"/>
                <wp:effectExtent l="19050" t="57150" r="19685" b="609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964" cy="343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3F3D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13.6pt;margin-top:21.7pt;width:34.5pt;height:2.7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" strokecolor="red" strokeweight="1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52C3470" wp14:editId="7F8518A1">
                <wp:simplePos x="0" y="0"/>
                <wp:positionH relativeFrom="column">
                  <wp:posOffset>4324350</wp:posOffset>
                </wp:positionH>
                <wp:positionV relativeFrom="paragraph">
                  <wp:posOffset>305435</wp:posOffset>
                </wp:positionV>
                <wp:extent cx="506730" cy="15240"/>
                <wp:effectExtent l="0" t="76200" r="26670" b="8001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15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987AD" id="Conector recto de flecha 2" o:spid="_x0000_s1026" type="#_x0000_t32" style="position:absolute;margin-left:340.5pt;margin-top:24.05pt;width:39.9pt;height:1.2pt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" strokecolor="red" strokeweight="1.5pt">
                <v:stroke endarrow="block"/>
              </v:shape>
            </w:pict>
          </mc:Fallback>
        </mc:AlternateContent>
      </w:r>
    </w:p>
    <w:p w14:paraId="52304848" w14:textId="6B241042" w:rsidR="00B42A6F" w:rsidRDefault="00B42A6F" w:rsidP="001C62C8">
      <w:pPr>
        <w:rPr>
          <w:sz w:val="24"/>
        </w:rPr>
      </w:pPr>
    </w:p>
    <w:p w14:paraId="2151D48A" w14:textId="28BDFA33" w:rsidR="00B42A6F" w:rsidRDefault="00B42A6F" w:rsidP="001C62C8">
      <w:pPr>
        <w:rPr>
          <w:sz w:val="24"/>
        </w:rPr>
      </w:pPr>
    </w:p>
    <w:p w14:paraId="5B537890" w14:textId="411BA140" w:rsidR="00B42A6F" w:rsidRDefault="00731C93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960C19" wp14:editId="69976505">
                <wp:simplePos x="0" y="0"/>
                <wp:positionH relativeFrom="column">
                  <wp:posOffset>137160</wp:posOffset>
                </wp:positionH>
                <wp:positionV relativeFrom="paragraph">
                  <wp:posOffset>240030</wp:posOffset>
                </wp:positionV>
                <wp:extent cx="1234440" cy="1249680"/>
                <wp:effectExtent l="0" t="0" r="3810" b="762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440" cy="124968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8E7590" w14:textId="26C112CA" w:rsidR="00731C93" w:rsidRPr="0088410E" w:rsidRDefault="00731C93" w:rsidP="00731C93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Un pequeño resumen del uso de la aplicación.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960C19" id="Rectángulo: esquinas redondeadas 11" o:spid="_x0000_s1040" style="position:absolute;margin-left:10.8pt;margin-top:18.9pt;width:97.2pt;height:98.4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" fillcolor="#75bda7 [3206]" stroked="f">
                <v:fill opacity="32896f"/>
                <v:textbox>
                  <w:txbxContent>
                    <w:p w14:paraId="3F8E7590" w14:textId="26C112CA" w:rsidR="00731C93" w:rsidRPr="0088410E" w:rsidRDefault="00731C93" w:rsidP="00731C93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Un pequeño resumen del uso de la aplicación.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4522A0" w14:textId="2F043C66" w:rsidR="00B42A6F" w:rsidRDefault="00731C93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874D58" wp14:editId="24EE1A81">
                <wp:simplePos x="0" y="0"/>
                <wp:positionH relativeFrom="margin">
                  <wp:align>right</wp:align>
                </wp:positionH>
                <wp:positionV relativeFrom="paragraph">
                  <wp:posOffset>20320</wp:posOffset>
                </wp:positionV>
                <wp:extent cx="1310640" cy="1645920"/>
                <wp:effectExtent l="0" t="0" r="3810" b="0"/>
                <wp:wrapNone/>
                <wp:docPr id="53" name="Rectángulo: esquinas redondeada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6459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ED66CC" w14:textId="520F1637" w:rsidR="00731C93" w:rsidRPr="0088410E" w:rsidRDefault="00731C93" w:rsidP="00731C93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Cerrar sesión de la aplicación y devuelve a la vista de inicio de sesión.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874D58" id="Rectángulo: esquinas redondeadas 53" o:spid="_x0000_s1041" style="position:absolute;margin-left:52pt;margin-top:1.6pt;width:103.2pt;height:129.6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" fillcolor="#75bda7 [3206]" stroked="f">
                <v:fill opacity="32896f"/>
                <v:textbox>
                  <w:txbxContent>
                    <w:p w14:paraId="29ED66CC" w14:textId="520F1637" w:rsidR="00731C93" w:rsidRPr="0088410E" w:rsidRDefault="00731C93" w:rsidP="00731C93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Cerrar sesión de la aplicación y devuelve a la vista de inicio de sesión.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34E26B1" w14:textId="5F08B0F9" w:rsidR="00B42A6F" w:rsidRDefault="00731C93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9130E8" wp14:editId="46BA027F">
                <wp:simplePos x="0" y="0"/>
                <wp:positionH relativeFrom="column">
                  <wp:posOffset>4370070</wp:posOffset>
                </wp:positionH>
                <wp:positionV relativeFrom="paragraph">
                  <wp:posOffset>348615</wp:posOffset>
                </wp:positionV>
                <wp:extent cx="506730" cy="15240"/>
                <wp:effectExtent l="0" t="76200" r="26670" b="8001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730" cy="15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5198C" id="Conector recto de flecha 9" o:spid="_x0000_s1026" type="#_x0000_t32" style="position:absolute;margin-left:344.1pt;margin-top:27.45pt;width:39.9pt;height:1.2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" strokecolor="red" strokeweight="1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3ECB40C" wp14:editId="5CEFB78B">
                <wp:simplePos x="0" y="0"/>
                <wp:positionH relativeFrom="column">
                  <wp:posOffset>1405890</wp:posOffset>
                </wp:positionH>
                <wp:positionV relativeFrom="paragraph">
                  <wp:posOffset>177165</wp:posOffset>
                </wp:positionV>
                <wp:extent cx="437515" cy="34290"/>
                <wp:effectExtent l="19050" t="57150" r="19685" b="6096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515" cy="342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49544" id="Conector recto de flecha 8" o:spid="_x0000_s1026" type="#_x0000_t32" style="position:absolute;margin-left:110.7pt;margin-top:13.95pt;width:34.45pt;height:2.7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" strokecolor="red" strokeweight="1.5pt">
                <v:stroke endarrow="block"/>
              </v:shape>
            </w:pict>
          </mc:Fallback>
        </mc:AlternateContent>
      </w:r>
    </w:p>
    <w:p w14:paraId="182F5AF3" w14:textId="218AA5D5" w:rsidR="00B42A6F" w:rsidRDefault="00B42A6F" w:rsidP="001C62C8">
      <w:pPr>
        <w:rPr>
          <w:sz w:val="24"/>
        </w:rPr>
      </w:pPr>
    </w:p>
    <w:p w14:paraId="6BC0DF7C" w14:textId="0C70058F" w:rsidR="00B42A6F" w:rsidRDefault="00B42A6F" w:rsidP="001C62C8">
      <w:pPr>
        <w:rPr>
          <w:sz w:val="24"/>
        </w:rPr>
      </w:pPr>
    </w:p>
    <w:p w14:paraId="614A95A0" w14:textId="0F0F499C" w:rsidR="00B42A6F" w:rsidRDefault="00731C93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8654D3" wp14:editId="2B6D20FB">
                <wp:simplePos x="0" y="0"/>
                <wp:positionH relativeFrom="column">
                  <wp:posOffset>1920240</wp:posOffset>
                </wp:positionH>
                <wp:positionV relativeFrom="paragraph">
                  <wp:posOffset>54610</wp:posOffset>
                </wp:positionV>
                <wp:extent cx="2468880" cy="1333500"/>
                <wp:effectExtent l="0" t="0" r="26670" b="19050"/>
                <wp:wrapNone/>
                <wp:docPr id="51" name="Rectángulo: esquinas redondeada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13335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AFD5C6" id="Rectángulo: esquinas redondeadas 51" o:spid="_x0000_s1026" style="position:absolute;margin-left:151.2pt;margin-top:4.3pt;width:194.4pt;height:1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" filled="f" strokecolor="red" strokeweight="1.5pt"/>
            </w:pict>
          </mc:Fallback>
        </mc:AlternateContent>
      </w:r>
    </w:p>
    <w:p w14:paraId="055B0574" w14:textId="77777777" w:rsidR="00B42A6F" w:rsidRDefault="00B42A6F" w:rsidP="001C62C8">
      <w:pPr>
        <w:rPr>
          <w:sz w:val="24"/>
        </w:rPr>
      </w:pPr>
    </w:p>
    <w:p w14:paraId="0FECDCF4" w14:textId="77777777" w:rsidR="00B42A6F" w:rsidRDefault="00B42A6F" w:rsidP="001C62C8">
      <w:pPr>
        <w:rPr>
          <w:sz w:val="24"/>
        </w:rPr>
      </w:pPr>
    </w:p>
    <w:p w14:paraId="0CE53DC2" w14:textId="77777777" w:rsidR="00B42A6F" w:rsidRDefault="00B42A6F" w:rsidP="001C62C8">
      <w:pPr>
        <w:rPr>
          <w:sz w:val="24"/>
        </w:rPr>
      </w:pPr>
    </w:p>
    <w:p w14:paraId="517EE908" w14:textId="0AC99676" w:rsidR="00B42A6F" w:rsidRDefault="00731C93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29DE549" wp14:editId="1860E91A">
                <wp:simplePos x="0" y="0"/>
                <wp:positionH relativeFrom="column">
                  <wp:posOffset>3032760</wp:posOffset>
                </wp:positionH>
                <wp:positionV relativeFrom="paragraph">
                  <wp:posOffset>20320</wp:posOffset>
                </wp:positionV>
                <wp:extent cx="0" cy="601980"/>
                <wp:effectExtent l="76200" t="0" r="57150" b="6477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BCD962" id="Conector recto de flecha 54" o:spid="_x0000_s1026" type="#_x0000_t32" style="position:absolute;margin-left:238.8pt;margin-top:1.6pt;width:0;height:47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" strokecolor="red" strokeweight="1.5pt">
                <v:stroke endarrow="block"/>
              </v:shape>
            </w:pict>
          </mc:Fallback>
        </mc:AlternateContent>
      </w:r>
    </w:p>
    <w:p w14:paraId="0CBEC288" w14:textId="2C8491EF" w:rsidR="00B42A6F" w:rsidRDefault="00B42A6F" w:rsidP="001C62C8">
      <w:pPr>
        <w:rPr>
          <w:sz w:val="24"/>
        </w:rPr>
      </w:pPr>
    </w:p>
    <w:p w14:paraId="0D39A118" w14:textId="74DF386A" w:rsidR="00B42A6F" w:rsidRDefault="00731C93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2863420" wp14:editId="7F6F030C">
                <wp:simplePos x="0" y="0"/>
                <wp:positionH relativeFrom="margin">
                  <wp:align>center</wp:align>
                </wp:positionH>
                <wp:positionV relativeFrom="paragraph">
                  <wp:posOffset>15240</wp:posOffset>
                </wp:positionV>
                <wp:extent cx="1859280" cy="655320"/>
                <wp:effectExtent l="0" t="0" r="7620" b="0"/>
                <wp:wrapNone/>
                <wp:docPr id="55" name="Rectángulo: esquinas redondeada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9280" cy="6553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B3EF8" w14:textId="7FED2B30" w:rsidR="00731C93" w:rsidRPr="0088410E" w:rsidRDefault="00731C93" w:rsidP="00731C93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Se muestra la batería del dispositivo.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63420" id="Rectángulo: esquinas redondeadas 55" o:spid="_x0000_s1042" style="position:absolute;margin-left:0;margin-top:1.2pt;width:146.4pt;height:51.6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" fillcolor="#75bda7 [3206]" stroked="f">
                <v:fill opacity="32896f"/>
                <v:textbox>
                  <w:txbxContent>
                    <w:p w14:paraId="58DB3EF8" w14:textId="7FED2B30" w:rsidR="00731C93" w:rsidRPr="0088410E" w:rsidRDefault="00731C93" w:rsidP="00731C93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Se muestra la batería del dispositivo.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6E5C658" w14:textId="77777777" w:rsidR="00B42A6F" w:rsidRDefault="00B42A6F" w:rsidP="001C62C8">
      <w:pPr>
        <w:rPr>
          <w:sz w:val="24"/>
        </w:rPr>
      </w:pPr>
    </w:p>
    <w:p w14:paraId="67F719C0" w14:textId="77777777" w:rsidR="00B42A6F" w:rsidRDefault="00B42A6F" w:rsidP="00B42A6F">
      <w:pPr>
        <w:pStyle w:val="Ttulo2"/>
      </w:pPr>
      <w:r>
        <w:lastRenderedPageBreak/>
        <w:t>Opción Tanque</w:t>
      </w:r>
    </w:p>
    <w:p w14:paraId="0DA3B74A" w14:textId="2B7ECFFB" w:rsidR="00B42A6F" w:rsidRDefault="005936A9" w:rsidP="001C62C8">
      <w:pPr>
        <w:rPr>
          <w:sz w:val="24"/>
        </w:rPr>
      </w:pPr>
      <w:r>
        <w:rPr>
          <w:sz w:val="24"/>
        </w:rPr>
        <w:t>En esta opción se podrá visualizar el dispositivo utilizado</w:t>
      </w:r>
      <w:r w:rsidR="00731C93">
        <w:rPr>
          <w:sz w:val="24"/>
        </w:rPr>
        <w:t>, su id, su estado y la fecha y hora del último registro.</w:t>
      </w:r>
    </w:p>
    <w:p w14:paraId="5CBB51DF" w14:textId="01B126C9" w:rsidR="00B42A6F" w:rsidRDefault="00B42A6F" w:rsidP="001C62C8">
      <w:pPr>
        <w:rPr>
          <w:sz w:val="24"/>
        </w:rPr>
      </w:pPr>
    </w:p>
    <w:p w14:paraId="1940B680" w14:textId="76CD5A79" w:rsidR="00B42A6F" w:rsidRDefault="0093456F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99674CF" wp14:editId="1953464D">
                <wp:simplePos x="0" y="0"/>
                <wp:positionH relativeFrom="column">
                  <wp:posOffset>2042160</wp:posOffset>
                </wp:positionH>
                <wp:positionV relativeFrom="paragraph">
                  <wp:posOffset>124460</wp:posOffset>
                </wp:positionV>
                <wp:extent cx="1552575" cy="666750"/>
                <wp:effectExtent l="0" t="0" r="9525" b="0"/>
                <wp:wrapNone/>
                <wp:docPr id="61" name="Rectángulo: esquinas redondeada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66675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E17A3" w14:textId="2AD1861E" w:rsidR="0093456F" w:rsidRPr="0088410E" w:rsidRDefault="0093456F" w:rsidP="0093456F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Indica el id del tanque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9674CF" id="Rectángulo: esquinas redondeadas 61" o:spid="_x0000_s1043" style="position:absolute;margin-left:160.8pt;margin-top:9.8pt;width:122.25pt;height:52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" fillcolor="#75bda7 [3206]" stroked="f">
                <v:fill opacity="32896f"/>
                <v:textbox>
                  <w:txbxContent>
                    <w:p w14:paraId="680E17A3" w14:textId="2AD1861E" w:rsidR="0093456F" w:rsidRPr="0088410E" w:rsidRDefault="0093456F" w:rsidP="0093456F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Indica el id del tanque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2A601D9" w14:textId="205CFE00" w:rsidR="00B42A6F" w:rsidRDefault="00B42A6F" w:rsidP="001C62C8">
      <w:pPr>
        <w:rPr>
          <w:sz w:val="24"/>
        </w:rPr>
      </w:pPr>
    </w:p>
    <w:p w14:paraId="15A1C843" w14:textId="24996D2A" w:rsidR="00B42A6F" w:rsidRDefault="0093456F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C99B10E" wp14:editId="39B0A81B">
                <wp:simplePos x="0" y="0"/>
                <wp:positionH relativeFrom="margin">
                  <wp:posOffset>4434840</wp:posOffset>
                </wp:positionH>
                <wp:positionV relativeFrom="paragraph">
                  <wp:posOffset>348615</wp:posOffset>
                </wp:positionV>
                <wp:extent cx="1371600" cy="1539240"/>
                <wp:effectExtent l="0" t="0" r="0" b="3810"/>
                <wp:wrapNone/>
                <wp:docPr id="192" name="Rectángulo: esquinas redondeada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53924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B3331" w14:textId="49775B46" w:rsidR="0093456F" w:rsidRDefault="0093456F" w:rsidP="0093456F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Muestra el estado del tanque:</w:t>
                            </w:r>
                          </w:p>
                          <w:p w14:paraId="5979E4C4" w14:textId="66408FFA" w:rsidR="0093456F" w:rsidRPr="0093456F" w:rsidRDefault="0093456F" w:rsidP="0093456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 w:rsidRPr="0093456F">
                              <w:rPr>
                                <w:color w:val="000000" w:themeColor="text1"/>
                                <w:lang w:val="es-EC"/>
                              </w:rPr>
                              <w:t>VACIO</w:t>
                            </w:r>
                          </w:p>
                          <w:p w14:paraId="55E05FAE" w14:textId="68D0AD84" w:rsidR="0093456F" w:rsidRPr="0093456F" w:rsidRDefault="0093456F" w:rsidP="0093456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 w:rsidRPr="0093456F">
                              <w:rPr>
                                <w:color w:val="000000" w:themeColor="text1"/>
                                <w:lang w:val="es-EC"/>
                              </w:rPr>
                              <w:t>MEDIO</w:t>
                            </w:r>
                          </w:p>
                          <w:p w14:paraId="289D8283" w14:textId="3F75822C" w:rsidR="0093456F" w:rsidRPr="0093456F" w:rsidRDefault="0093456F" w:rsidP="0093456F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 w:rsidRPr="0093456F">
                              <w:rPr>
                                <w:color w:val="000000" w:themeColor="text1"/>
                                <w:lang w:val="es-EC"/>
                              </w:rPr>
                              <w:t>LLENO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99B10E" id="Rectángulo: esquinas redondeadas 192" o:spid="_x0000_s1044" style="position:absolute;margin-left:349.2pt;margin-top:27.45pt;width:108pt;height:121.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" fillcolor="#75bda7 [3206]" stroked="f">
                <v:fill opacity="32896f"/>
                <v:textbox>
                  <w:txbxContent>
                    <w:p w14:paraId="08EB3331" w14:textId="49775B46" w:rsidR="0093456F" w:rsidRDefault="0093456F" w:rsidP="0093456F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Muestra el estado del tanque:</w:t>
                      </w:r>
                    </w:p>
                    <w:p w14:paraId="5979E4C4" w14:textId="66408FFA" w:rsidR="0093456F" w:rsidRPr="0093456F" w:rsidRDefault="0093456F" w:rsidP="0093456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 w:rsidRPr="0093456F">
                        <w:rPr>
                          <w:color w:val="000000" w:themeColor="text1"/>
                          <w:lang w:val="es-EC"/>
                        </w:rPr>
                        <w:t>VACIO</w:t>
                      </w:r>
                    </w:p>
                    <w:p w14:paraId="55E05FAE" w14:textId="68D0AD84" w:rsidR="0093456F" w:rsidRPr="0093456F" w:rsidRDefault="0093456F" w:rsidP="0093456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 w:rsidRPr="0093456F">
                        <w:rPr>
                          <w:color w:val="000000" w:themeColor="text1"/>
                          <w:lang w:val="es-EC"/>
                        </w:rPr>
                        <w:t>MEDIO</w:t>
                      </w:r>
                    </w:p>
                    <w:p w14:paraId="289D8283" w14:textId="3F75822C" w:rsidR="0093456F" w:rsidRPr="0093456F" w:rsidRDefault="0093456F" w:rsidP="0093456F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 w:rsidRPr="0093456F">
                        <w:rPr>
                          <w:color w:val="000000" w:themeColor="text1"/>
                          <w:lang w:val="es-EC"/>
                        </w:rPr>
                        <w:t>LLENO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6BED039" wp14:editId="7B008714">
                <wp:simplePos x="0" y="0"/>
                <wp:positionH relativeFrom="column">
                  <wp:posOffset>2819400</wp:posOffset>
                </wp:positionH>
                <wp:positionV relativeFrom="paragraph">
                  <wp:posOffset>104775</wp:posOffset>
                </wp:positionV>
                <wp:extent cx="9525" cy="671830"/>
                <wp:effectExtent l="76200" t="38100" r="66675" b="1397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67183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D26BD" id="Conector recto de flecha 60" o:spid="_x0000_s1026" type="#_x0000_t32" style="position:absolute;margin-left:222pt;margin-top:8.25pt;width:.75pt;height:52.9pt;flip:x y;z-index:2517504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" strokecolor="red" strokeweight="1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BAADA99" wp14:editId="635C762F">
                <wp:simplePos x="0" y="0"/>
                <wp:positionH relativeFrom="margin">
                  <wp:posOffset>-152400</wp:posOffset>
                </wp:positionH>
                <wp:positionV relativeFrom="paragraph">
                  <wp:posOffset>363855</wp:posOffset>
                </wp:positionV>
                <wp:extent cx="1325880" cy="1569720"/>
                <wp:effectExtent l="0" t="0" r="7620" b="0"/>
                <wp:wrapNone/>
                <wp:docPr id="58" name="Rectángulo: esquinas redondeada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5697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EB7A2A" w14:textId="6B978A6A" w:rsidR="00731C93" w:rsidRPr="0088410E" w:rsidRDefault="00731C93" w:rsidP="00731C93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 xml:space="preserve">Grafico del estado del tanque, </w:t>
                            </w:r>
                            <w:r w:rsidR="0093456F" w:rsidRPr="0093456F">
                              <w:rPr>
                                <w:b/>
                                <w:bCs/>
                                <w:color w:val="FF0000"/>
                                <w:lang w:val="es-EC"/>
                              </w:rPr>
                              <w:t>r</w:t>
                            </w:r>
                            <w:r w:rsidRPr="0093456F">
                              <w:rPr>
                                <w:b/>
                                <w:bCs/>
                                <w:color w:val="FF0000"/>
                                <w:lang w:val="es-EC"/>
                              </w:rPr>
                              <w:t>ojo</w:t>
                            </w: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 xml:space="preserve"> </w:t>
                            </w:r>
                            <w:r w:rsidR="0093456F">
                              <w:rPr>
                                <w:color w:val="000000" w:themeColor="text1"/>
                                <w:lang w:val="es-EC"/>
                              </w:rPr>
                              <w:t xml:space="preserve">vacío, </w:t>
                            </w:r>
                            <w:r w:rsidR="008768EC" w:rsidRPr="008768EC">
                              <w:rPr>
                                <w:b/>
                                <w:bCs/>
                                <w:color w:val="FFC000"/>
                                <w:lang w:val="es-EC"/>
                              </w:rPr>
                              <w:t>naranja</w:t>
                            </w:r>
                            <w:r w:rsidR="0093456F">
                              <w:rPr>
                                <w:color w:val="000000" w:themeColor="text1"/>
                                <w:lang w:val="es-EC"/>
                              </w:rPr>
                              <w:t xml:space="preserve"> medio y </w:t>
                            </w:r>
                            <w:r w:rsidR="0093456F" w:rsidRPr="0093456F">
                              <w:rPr>
                                <w:b/>
                                <w:bCs/>
                                <w:color w:val="00B050"/>
                                <w:lang w:val="es-EC"/>
                              </w:rPr>
                              <w:t>verde</w:t>
                            </w:r>
                            <w:r w:rsidR="0093456F">
                              <w:rPr>
                                <w:color w:val="000000" w:themeColor="text1"/>
                                <w:lang w:val="es-EC"/>
                              </w:rPr>
                              <w:t xml:space="preserve"> lleno.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AADA99" id="Rectángulo: esquinas redondeadas 58" o:spid="_x0000_s1045" style="position:absolute;margin-left:-12pt;margin-top:28.65pt;width:104.4pt;height:123.6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" fillcolor="#75bda7 [3206]" stroked="f">
                <v:fill opacity="32896f"/>
                <v:textbox>
                  <w:txbxContent>
                    <w:p w14:paraId="52EB7A2A" w14:textId="6B978A6A" w:rsidR="00731C93" w:rsidRPr="0088410E" w:rsidRDefault="00731C93" w:rsidP="00731C93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 xml:space="preserve">Grafico del estado del tanque, </w:t>
                      </w:r>
                      <w:r w:rsidR="0093456F" w:rsidRPr="0093456F">
                        <w:rPr>
                          <w:b/>
                          <w:bCs/>
                          <w:color w:val="FF0000"/>
                          <w:lang w:val="es-EC"/>
                        </w:rPr>
                        <w:t>r</w:t>
                      </w:r>
                      <w:r w:rsidRPr="0093456F">
                        <w:rPr>
                          <w:b/>
                          <w:bCs/>
                          <w:color w:val="FF0000"/>
                          <w:lang w:val="es-EC"/>
                        </w:rPr>
                        <w:t>ojo</w:t>
                      </w:r>
                      <w:r>
                        <w:rPr>
                          <w:color w:val="000000" w:themeColor="text1"/>
                          <w:lang w:val="es-EC"/>
                        </w:rPr>
                        <w:t xml:space="preserve"> </w:t>
                      </w:r>
                      <w:r w:rsidR="0093456F">
                        <w:rPr>
                          <w:color w:val="000000" w:themeColor="text1"/>
                          <w:lang w:val="es-EC"/>
                        </w:rPr>
                        <w:t xml:space="preserve">vacío, </w:t>
                      </w:r>
                      <w:r w:rsidR="008768EC" w:rsidRPr="008768EC">
                        <w:rPr>
                          <w:b/>
                          <w:bCs/>
                          <w:color w:val="FFC000"/>
                          <w:lang w:val="es-EC"/>
                        </w:rPr>
                        <w:t>naranja</w:t>
                      </w:r>
                      <w:r w:rsidR="0093456F">
                        <w:rPr>
                          <w:color w:val="000000" w:themeColor="text1"/>
                          <w:lang w:val="es-EC"/>
                        </w:rPr>
                        <w:t xml:space="preserve"> medio y </w:t>
                      </w:r>
                      <w:r w:rsidR="0093456F" w:rsidRPr="0093456F">
                        <w:rPr>
                          <w:b/>
                          <w:bCs/>
                          <w:color w:val="00B050"/>
                          <w:lang w:val="es-EC"/>
                        </w:rPr>
                        <w:t>verde</w:t>
                      </w:r>
                      <w:r w:rsidR="0093456F">
                        <w:rPr>
                          <w:color w:val="000000" w:themeColor="text1"/>
                          <w:lang w:val="es-EC"/>
                        </w:rPr>
                        <w:t xml:space="preserve"> lleno.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A8C716D" w14:textId="6F0772F6" w:rsidR="00B42A6F" w:rsidRDefault="00AA7CEE" w:rsidP="001C62C8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720704" behindDoc="1" locked="0" layoutInCell="1" allowOverlap="1" wp14:anchorId="0564B2D9" wp14:editId="64175C2E">
            <wp:simplePos x="0" y="0"/>
            <wp:positionH relativeFrom="margin">
              <wp:posOffset>1458595</wp:posOffset>
            </wp:positionH>
            <wp:positionV relativeFrom="paragraph">
              <wp:posOffset>197485</wp:posOffset>
            </wp:positionV>
            <wp:extent cx="3166110" cy="3602990"/>
            <wp:effectExtent l="0" t="0" r="0" b="0"/>
            <wp:wrapTight wrapText="bothSides">
              <wp:wrapPolygon edited="0">
                <wp:start x="0" y="0"/>
                <wp:lineTo x="0" y="21471"/>
                <wp:lineTo x="21444" y="21471"/>
                <wp:lineTo x="21444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19-08-08 at 01.47.24.jpeg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636"/>
                    <a:stretch/>
                  </pic:blipFill>
                  <pic:spPr bwMode="auto">
                    <a:xfrm>
                      <a:off x="0" y="0"/>
                      <a:ext cx="3166110" cy="3602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1C9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4BD5F8A" wp14:editId="6CF05018">
                <wp:simplePos x="0" y="0"/>
                <wp:positionH relativeFrom="margin">
                  <wp:posOffset>1554480</wp:posOffset>
                </wp:positionH>
                <wp:positionV relativeFrom="paragraph">
                  <wp:posOffset>295910</wp:posOffset>
                </wp:positionV>
                <wp:extent cx="640080" cy="1082040"/>
                <wp:effectExtent l="0" t="0" r="26670" b="22860"/>
                <wp:wrapNone/>
                <wp:docPr id="56" name="Rectángulo: esquinas redondeada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108204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EABAC5" id="Rectángulo: esquinas redondeadas 56" o:spid="_x0000_s1026" style="position:absolute;margin-left:122.4pt;margin-top:23.3pt;width:50.4pt;height:85.2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" filled="f" strokecolor="red" strokeweight="1.5pt">
                <w10:wrap anchorx="margin"/>
              </v:roundrect>
            </w:pict>
          </mc:Fallback>
        </mc:AlternateContent>
      </w:r>
    </w:p>
    <w:p w14:paraId="78E8608D" w14:textId="1ADEC3BA" w:rsidR="00B42A6F" w:rsidRDefault="0093456F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2FD7EB" wp14:editId="0BD230A5">
                <wp:simplePos x="0" y="0"/>
                <wp:positionH relativeFrom="column">
                  <wp:posOffset>2286000</wp:posOffset>
                </wp:positionH>
                <wp:positionV relativeFrom="paragraph">
                  <wp:posOffset>167640</wp:posOffset>
                </wp:positionV>
                <wp:extent cx="960120" cy="152400"/>
                <wp:effectExtent l="0" t="0" r="11430" b="19050"/>
                <wp:wrapNone/>
                <wp:docPr id="59" name="Rectángulo: esquinas redondeada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524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D906A1" id="Rectángulo: esquinas redondeadas 59" o:spid="_x0000_s1026" style="position:absolute;margin-left:180pt;margin-top:13.2pt;width:75.6pt;height:1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" filled="f" strokecolor="red" strokeweight="1.5pt"/>
            </w:pict>
          </mc:Fallback>
        </mc:AlternateContent>
      </w:r>
    </w:p>
    <w:p w14:paraId="05CCE81A" w14:textId="201B296E" w:rsidR="00B42A6F" w:rsidRDefault="0093456F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D112E70" wp14:editId="737F5854">
                <wp:simplePos x="0" y="0"/>
                <wp:positionH relativeFrom="column">
                  <wp:posOffset>2270760</wp:posOffset>
                </wp:positionH>
                <wp:positionV relativeFrom="paragraph">
                  <wp:posOffset>207010</wp:posOffset>
                </wp:positionV>
                <wp:extent cx="1630680" cy="259080"/>
                <wp:effectExtent l="0" t="0" r="26670" b="26670"/>
                <wp:wrapNone/>
                <wp:docPr id="193" name="Rectángulo: esquinas redondeada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25908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DB4978" id="Rectángulo: esquinas redondeadas 193" o:spid="_x0000_s1026" style="position:absolute;margin-left:178.8pt;margin-top:16.3pt;width:128.4pt;height:20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" filled="f" strokecolor="red" strokeweight="1.5pt"/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0D6DCEC" wp14:editId="50AD2F92">
                <wp:simplePos x="0" y="0"/>
                <wp:positionH relativeFrom="column">
                  <wp:posOffset>3319780</wp:posOffset>
                </wp:positionH>
                <wp:positionV relativeFrom="paragraph">
                  <wp:posOffset>67310</wp:posOffset>
                </wp:positionV>
                <wp:extent cx="1086219" cy="15240"/>
                <wp:effectExtent l="0" t="76200" r="19050" b="8001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219" cy="15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130861" id="Conector recto de flecha 63" o:spid="_x0000_s1026" type="#_x0000_t32" style="position:absolute;margin-left:261.4pt;margin-top:5.3pt;width:85.55pt;height:1.2pt;flip:y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" strokecolor="red" strokeweight="1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6D6CFB6" wp14:editId="4EF99EB0">
                <wp:simplePos x="0" y="0"/>
                <wp:positionH relativeFrom="column">
                  <wp:posOffset>2270760</wp:posOffset>
                </wp:positionH>
                <wp:positionV relativeFrom="paragraph">
                  <wp:posOffset>24130</wp:posOffset>
                </wp:positionV>
                <wp:extent cx="960120" cy="152400"/>
                <wp:effectExtent l="0" t="0" r="11430" b="19050"/>
                <wp:wrapNone/>
                <wp:docPr id="62" name="Rectángulo: esquinas redondeadas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1524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A4DE0D" id="Rectángulo: esquinas redondeadas 62" o:spid="_x0000_s1026" style="position:absolute;margin-left:178.8pt;margin-top:1.9pt;width:75.6pt;height:1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" filled="f" strokecolor="red" strokeweight="1.5pt"/>
            </w:pict>
          </mc:Fallback>
        </mc:AlternateContent>
      </w:r>
      <w:r w:rsidR="00731C93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86FC0E8" wp14:editId="24C98150">
                <wp:simplePos x="0" y="0"/>
                <wp:positionH relativeFrom="column">
                  <wp:posOffset>1097280</wp:posOffset>
                </wp:positionH>
                <wp:positionV relativeFrom="paragraph">
                  <wp:posOffset>61595</wp:posOffset>
                </wp:positionV>
                <wp:extent cx="437515" cy="34290"/>
                <wp:effectExtent l="19050" t="57150" r="19685" b="6096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515" cy="342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58D5FD" id="Conector recto de flecha 57" o:spid="_x0000_s1026" type="#_x0000_t32" style="position:absolute;margin-left:86.4pt;margin-top:4.85pt;width:34.45pt;height:2.7pt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" strokecolor="red" strokeweight="1.5pt">
                <v:stroke endarrow="block"/>
              </v:shape>
            </w:pict>
          </mc:Fallback>
        </mc:AlternateContent>
      </w:r>
    </w:p>
    <w:p w14:paraId="20F0F00F" w14:textId="750EDA26" w:rsidR="00B42A6F" w:rsidRDefault="0093456F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56B2E2F" wp14:editId="55D3EA4D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0" cy="601980"/>
                <wp:effectExtent l="76200" t="0" r="57150" b="64770"/>
                <wp:wrapNone/>
                <wp:docPr id="194" name="Conector recto de flecha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19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E07DE" id="Conector recto de flecha 194" o:spid="_x0000_s1026" type="#_x0000_t32" style="position:absolute;margin-left:0;margin-top:14.4pt;width:0;height:47.4pt;z-index:2517626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" strokecolor="red" strokeweight="1.5pt">
                <v:stroke endarrow="block"/>
                <w10:wrap anchorx="margin"/>
              </v:shape>
            </w:pict>
          </mc:Fallback>
        </mc:AlternateContent>
      </w:r>
    </w:p>
    <w:p w14:paraId="56363548" w14:textId="0739834E" w:rsidR="00B42A6F" w:rsidRDefault="00B42A6F" w:rsidP="001C62C8">
      <w:pPr>
        <w:rPr>
          <w:sz w:val="24"/>
        </w:rPr>
      </w:pPr>
    </w:p>
    <w:p w14:paraId="78A6F015" w14:textId="7548FED4" w:rsidR="00B42A6F" w:rsidRDefault="0093456F" w:rsidP="001C62C8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3218239" wp14:editId="1B3BC08D">
                <wp:simplePos x="0" y="0"/>
                <wp:positionH relativeFrom="margin">
                  <wp:posOffset>2141855</wp:posOffset>
                </wp:positionH>
                <wp:positionV relativeFrom="paragraph">
                  <wp:posOffset>64770</wp:posOffset>
                </wp:positionV>
                <wp:extent cx="1965960" cy="777240"/>
                <wp:effectExtent l="0" t="0" r="0" b="3810"/>
                <wp:wrapNone/>
                <wp:docPr id="195" name="Rectángulo: esquinas redondeada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77724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8CC4FF" w14:textId="79F27E16" w:rsidR="0093456F" w:rsidRPr="0088410E" w:rsidRDefault="0093456F" w:rsidP="0093456F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Fecha y hora de la última actualización de estado del tanque.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218239" id="Rectángulo: esquinas redondeadas 195" o:spid="_x0000_s1046" style="position:absolute;margin-left:168.65pt;margin-top:5.1pt;width:154.8pt;height:61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" fillcolor="#75bda7 [3206]" stroked="f">
                <v:fill opacity="32896f"/>
                <v:textbox>
                  <w:txbxContent>
                    <w:p w14:paraId="038CC4FF" w14:textId="79F27E16" w:rsidR="0093456F" w:rsidRPr="0088410E" w:rsidRDefault="0093456F" w:rsidP="0093456F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Fecha y hora de la última actualización de estado del tanque.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55492B" w14:textId="3B02C864" w:rsidR="00B42A6F" w:rsidRDefault="00B42A6F" w:rsidP="001C62C8">
      <w:pPr>
        <w:rPr>
          <w:sz w:val="24"/>
        </w:rPr>
      </w:pPr>
    </w:p>
    <w:p w14:paraId="5DE4D40E" w14:textId="77467B5F" w:rsidR="00B42A6F" w:rsidRDefault="00B42A6F" w:rsidP="001C62C8">
      <w:pPr>
        <w:rPr>
          <w:sz w:val="24"/>
        </w:rPr>
      </w:pPr>
    </w:p>
    <w:p w14:paraId="2EA80A55" w14:textId="2A083B58" w:rsidR="00B42A6F" w:rsidRDefault="00B42A6F" w:rsidP="001C62C8">
      <w:pPr>
        <w:rPr>
          <w:sz w:val="24"/>
        </w:rPr>
      </w:pPr>
    </w:p>
    <w:p w14:paraId="7FA13245" w14:textId="25DD48B5" w:rsidR="00B42A6F" w:rsidRDefault="00B42A6F" w:rsidP="001C62C8">
      <w:pPr>
        <w:rPr>
          <w:sz w:val="24"/>
        </w:rPr>
      </w:pPr>
    </w:p>
    <w:p w14:paraId="661287A3" w14:textId="7DF11EE3" w:rsidR="00B42A6F" w:rsidRDefault="00B42A6F" w:rsidP="001C62C8">
      <w:pPr>
        <w:rPr>
          <w:sz w:val="24"/>
        </w:rPr>
      </w:pPr>
    </w:p>
    <w:p w14:paraId="6FEA5ABE" w14:textId="733A5463" w:rsidR="00B42A6F" w:rsidRDefault="00B42A6F" w:rsidP="001C62C8">
      <w:pPr>
        <w:rPr>
          <w:sz w:val="24"/>
        </w:rPr>
      </w:pPr>
    </w:p>
    <w:p w14:paraId="0CA825C2" w14:textId="6B4E92B5" w:rsidR="00B42A6F" w:rsidRDefault="00AA7CEE" w:rsidP="001C62C8">
      <w:pPr>
        <w:rPr>
          <w:sz w:val="24"/>
        </w:rPr>
      </w:pPr>
      <w:r>
        <w:rPr>
          <w:sz w:val="24"/>
        </w:rPr>
        <w:t xml:space="preserve">Estado lleno:                                 </w:t>
      </w:r>
      <w:r>
        <w:rPr>
          <w:sz w:val="24"/>
        </w:rPr>
        <w:tab/>
        <w:t xml:space="preserve">        Estado Medio:                           </w:t>
      </w:r>
    </w:p>
    <w:p w14:paraId="29BD4B56" w14:textId="6ADE986D" w:rsidR="00B42A6F" w:rsidRDefault="00AA7CEE" w:rsidP="001C62C8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778048" behindDoc="1" locked="0" layoutInCell="1" allowOverlap="1" wp14:anchorId="0573F609" wp14:editId="788A8029">
            <wp:simplePos x="0" y="0"/>
            <wp:positionH relativeFrom="margin">
              <wp:align>left</wp:align>
            </wp:positionH>
            <wp:positionV relativeFrom="paragraph">
              <wp:posOffset>169545</wp:posOffset>
            </wp:positionV>
            <wp:extent cx="2877820" cy="1752600"/>
            <wp:effectExtent l="0" t="0" r="0" b="0"/>
            <wp:wrapTight wrapText="bothSides">
              <wp:wrapPolygon edited="0">
                <wp:start x="0" y="0"/>
                <wp:lineTo x="0" y="21365"/>
                <wp:lineTo x="21447" y="21365"/>
                <wp:lineTo x="21447" y="0"/>
                <wp:lineTo x="0" y="0"/>
              </wp:wrapPolygon>
            </wp:wrapTight>
            <wp:docPr id="202" name="Imagen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4" r="6975" b="73008"/>
                    <a:stretch/>
                  </pic:blipFill>
                  <pic:spPr bwMode="auto">
                    <a:xfrm>
                      <a:off x="0" y="0"/>
                      <a:ext cx="28778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9072" behindDoc="1" locked="0" layoutInCell="1" allowOverlap="1" wp14:anchorId="6207B9F4" wp14:editId="1DBB0EA5">
            <wp:simplePos x="0" y="0"/>
            <wp:positionH relativeFrom="margin">
              <wp:posOffset>3327400</wp:posOffset>
            </wp:positionH>
            <wp:positionV relativeFrom="paragraph">
              <wp:posOffset>144145</wp:posOffset>
            </wp:positionV>
            <wp:extent cx="2698750" cy="1854200"/>
            <wp:effectExtent l="0" t="0" r="6350" b="0"/>
            <wp:wrapTight wrapText="bothSides">
              <wp:wrapPolygon edited="0">
                <wp:start x="0" y="0"/>
                <wp:lineTo x="0" y="21304"/>
                <wp:lineTo x="21498" y="21304"/>
                <wp:lineTo x="21498" y="0"/>
                <wp:lineTo x="0" y="0"/>
              </wp:wrapPolygon>
            </wp:wrapTight>
            <wp:docPr id="203" name="Imagen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8" r="6030" b="69193"/>
                    <a:stretch/>
                  </pic:blipFill>
                  <pic:spPr bwMode="auto">
                    <a:xfrm>
                      <a:off x="0" y="0"/>
                      <a:ext cx="2698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FDD22" w14:textId="2273A546" w:rsidR="00B42A6F" w:rsidRDefault="00B42A6F" w:rsidP="001C62C8">
      <w:pPr>
        <w:rPr>
          <w:sz w:val="24"/>
        </w:rPr>
      </w:pPr>
    </w:p>
    <w:p w14:paraId="3BD358B7" w14:textId="291E2F06" w:rsidR="00B42A6F" w:rsidRDefault="00B42A6F" w:rsidP="001C62C8">
      <w:pPr>
        <w:rPr>
          <w:sz w:val="24"/>
        </w:rPr>
      </w:pPr>
    </w:p>
    <w:p w14:paraId="35FF2585" w14:textId="7CC43266" w:rsidR="00B42A6F" w:rsidRDefault="00B42A6F" w:rsidP="001C62C8">
      <w:pPr>
        <w:rPr>
          <w:sz w:val="24"/>
        </w:rPr>
      </w:pPr>
    </w:p>
    <w:p w14:paraId="184F2C45" w14:textId="1D75C5A8" w:rsidR="00B42A6F" w:rsidRDefault="00B42A6F" w:rsidP="00B42A6F">
      <w:pPr>
        <w:pStyle w:val="Ttulo2"/>
      </w:pPr>
      <w:r>
        <w:rPr>
          <w:noProof/>
        </w:rPr>
        <w:lastRenderedPageBreak/>
        <w:drawing>
          <wp:anchor distT="0" distB="0" distL="114300" distR="114300" simplePos="0" relativeHeight="251721728" behindDoc="1" locked="0" layoutInCell="1" allowOverlap="1" wp14:anchorId="120505BD" wp14:editId="2641F771">
            <wp:simplePos x="0" y="0"/>
            <wp:positionH relativeFrom="margin">
              <wp:align>center</wp:align>
            </wp:positionH>
            <wp:positionV relativeFrom="paragraph">
              <wp:posOffset>1893570</wp:posOffset>
            </wp:positionV>
            <wp:extent cx="2948940" cy="5071110"/>
            <wp:effectExtent l="0" t="0" r="3810" b="0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8-08 at 01.47.03.jpeg"/>
                    <pic:cNvPicPr/>
                  </pic:nvPicPr>
                  <pic:blipFill rotWithShape="1"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349"/>
                    <a:stretch/>
                  </pic:blipFill>
                  <pic:spPr bwMode="auto">
                    <a:xfrm>
                      <a:off x="0" y="0"/>
                      <a:ext cx="2948940" cy="5071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Opción Ver Estadística</w:t>
      </w:r>
    </w:p>
    <w:p w14:paraId="0726DC59" w14:textId="6C92BADA" w:rsidR="004774A1" w:rsidRDefault="00315243" w:rsidP="00315243">
      <w:r>
        <w:t>En esta opción se visualizará las estadísticas del tanque del gas, comprende un gráfico de barras “Estado de tanque vs Tiempo” la probabilidad esta comprendida entre 0 y 1.</w:t>
      </w:r>
    </w:p>
    <w:p w14:paraId="0B57B85B" w14:textId="4DD9C6A1" w:rsidR="004774A1" w:rsidRDefault="006B5454" w:rsidP="00315243">
      <w:pPr>
        <w:rPr>
          <w:noProof/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FD4F83A" wp14:editId="2AF9E2BB">
                <wp:simplePos x="0" y="0"/>
                <wp:positionH relativeFrom="margin">
                  <wp:posOffset>5061857</wp:posOffset>
                </wp:positionH>
                <wp:positionV relativeFrom="paragraph">
                  <wp:posOffset>4975860</wp:posOffset>
                </wp:positionV>
                <wp:extent cx="1023257" cy="1077686"/>
                <wp:effectExtent l="0" t="0" r="5715" b="8255"/>
                <wp:wrapNone/>
                <wp:docPr id="201" name="Rectángulo: esquinas redondeada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1077686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58D112" w14:textId="7E911718" w:rsidR="006B5454" w:rsidRPr="006B5454" w:rsidRDefault="006B5454" w:rsidP="006B5454">
                            <w:pPr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Muestra el historial de los tanques.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4F83A" id="Rectángulo: esquinas redondeadas 201" o:spid="_x0000_s1047" style="position:absolute;margin-left:398.55pt;margin-top:391.8pt;width:80.55pt;height:84.8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" fillcolor="#75bda7 [3206]" stroked="f">
                <v:fill opacity="32896f"/>
                <v:textbox>
                  <w:txbxContent>
                    <w:p w14:paraId="1B58D112" w14:textId="7E911718" w:rsidR="006B5454" w:rsidRPr="006B5454" w:rsidRDefault="006B5454" w:rsidP="006B5454">
                      <w:pPr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Muestra el historial de los tanques.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4F8A88" wp14:editId="76E1BDE1">
                <wp:simplePos x="0" y="0"/>
                <wp:positionH relativeFrom="column">
                  <wp:posOffset>4639128</wp:posOffset>
                </wp:positionH>
                <wp:positionV relativeFrom="paragraph">
                  <wp:posOffset>5565049</wp:posOffset>
                </wp:positionV>
                <wp:extent cx="437515" cy="34290"/>
                <wp:effectExtent l="0" t="57150" r="38735" b="60960"/>
                <wp:wrapNone/>
                <wp:docPr id="199" name="Conector recto de flecha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7515" cy="342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48F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99" o:spid="_x0000_s1026" type="#_x0000_t32" style="position:absolute;margin-left:365.3pt;margin-top:438.2pt;width:34.45pt;height:2.7pt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" strokecolor="red" strokeweight="1.5pt">
                <v:stroke endarrow="block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1848347" wp14:editId="6100C1D7">
                <wp:simplePos x="0" y="0"/>
                <wp:positionH relativeFrom="margin">
                  <wp:posOffset>1624057</wp:posOffset>
                </wp:positionH>
                <wp:positionV relativeFrom="paragraph">
                  <wp:posOffset>4758055</wp:posOffset>
                </wp:positionV>
                <wp:extent cx="3017520" cy="1513114"/>
                <wp:effectExtent l="0" t="0" r="11430" b="11430"/>
                <wp:wrapNone/>
                <wp:docPr id="200" name="Rectángulo: esquinas redondeada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513114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C47103" id="Rectángulo: esquinas redondeadas 200" o:spid="_x0000_s1026" style="position:absolute;margin-left:127.9pt;margin-top:374.65pt;width:237.6pt;height:119.1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" filled="f" strokecolor="red" strokeweight="1.5pt">
                <w10:wrap anchorx="margin"/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4004402" wp14:editId="7937AB2E">
                <wp:simplePos x="0" y="0"/>
                <wp:positionH relativeFrom="margin">
                  <wp:posOffset>-174171</wp:posOffset>
                </wp:positionH>
                <wp:positionV relativeFrom="paragraph">
                  <wp:posOffset>1849936</wp:posOffset>
                </wp:positionV>
                <wp:extent cx="1325880" cy="1569720"/>
                <wp:effectExtent l="0" t="0" r="7620" b="0"/>
                <wp:wrapNone/>
                <wp:docPr id="198" name="Rectángulo: esquinas redondeada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56972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9A9D4" w14:textId="430B7EEC" w:rsidR="006B5454" w:rsidRPr="0088410E" w:rsidRDefault="006B5454" w:rsidP="006B5454">
                            <w:pPr>
                              <w:jc w:val="center"/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Gráfico estadístico del estado de los tanques.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004402" id="Rectángulo: esquinas redondeadas 198" o:spid="_x0000_s1048" style="position:absolute;margin-left:-13.7pt;margin-top:145.65pt;width:104.4pt;height:123.6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" fillcolor="#75bda7 [3206]" stroked="f">
                <v:fill opacity="32896f"/>
                <v:textbox>
                  <w:txbxContent>
                    <w:p w14:paraId="0189A9D4" w14:textId="430B7EEC" w:rsidR="006B5454" w:rsidRPr="0088410E" w:rsidRDefault="006B5454" w:rsidP="006B5454">
                      <w:pPr>
                        <w:jc w:val="center"/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Gráfico estadístico del estado de los tanques.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015C60D" wp14:editId="6D849809">
                <wp:simplePos x="0" y="0"/>
                <wp:positionH relativeFrom="column">
                  <wp:posOffset>1099457</wp:posOffset>
                </wp:positionH>
                <wp:positionV relativeFrom="paragraph">
                  <wp:posOffset>2659108</wp:posOffset>
                </wp:positionV>
                <wp:extent cx="437515" cy="34290"/>
                <wp:effectExtent l="19050" t="57150" r="19685" b="6096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7515" cy="342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DA812" id="Conector recto de flecha 197" o:spid="_x0000_s1026" type="#_x0000_t32" style="position:absolute;margin-left:86.55pt;margin-top:209.4pt;width:34.45pt;height:2.7pt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" strokecolor="red" strokeweight="1.5pt">
                <v:stroke endarrow="block"/>
              </v:shape>
            </w:pict>
          </mc:Fallback>
        </mc:AlternateContent>
      </w:r>
      <w:r w:rsidR="00623CCE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659CA00" wp14:editId="376CBEF2">
                <wp:simplePos x="0" y="0"/>
                <wp:positionH relativeFrom="margin">
                  <wp:posOffset>1615440</wp:posOffset>
                </wp:positionH>
                <wp:positionV relativeFrom="paragraph">
                  <wp:posOffset>998220</wp:posOffset>
                </wp:positionV>
                <wp:extent cx="3017520" cy="3733800"/>
                <wp:effectExtent l="0" t="0" r="11430" b="19050"/>
                <wp:wrapNone/>
                <wp:docPr id="196" name="Rectángulo: esquinas redondeada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37338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F9E92EA" id="Rectángulo: esquinas redondeadas 196" o:spid="_x0000_s1026" style="position:absolute;margin-left:127.2pt;margin-top:78.6pt;width:237.6pt;height:29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" filled="f" strokecolor="red" strokeweight="1.5pt">
                <w10:wrap anchorx="margin"/>
              </v:roundrect>
            </w:pict>
          </mc:Fallback>
        </mc:AlternateContent>
      </w:r>
      <w:r w:rsidR="004774A1">
        <w:t>Y en la parte inferior tenemos un registro de historial con campos de estado y fecha y hora de registro.</w:t>
      </w:r>
      <w:r w:rsidR="00623CCE" w:rsidRPr="00623CCE">
        <w:rPr>
          <w:noProof/>
          <w:sz w:val="24"/>
        </w:rPr>
        <w:t xml:space="preserve"> </w:t>
      </w:r>
    </w:p>
    <w:p w14:paraId="277F5707" w14:textId="28E5607D" w:rsidR="00494B39" w:rsidRDefault="00494B39" w:rsidP="00315243"/>
    <w:p w14:paraId="02B360F3" w14:textId="3D3FB5E7" w:rsidR="00DE15D1" w:rsidRDefault="00DE15D1" w:rsidP="00315243"/>
    <w:p w14:paraId="5032433F" w14:textId="334AAA0B" w:rsidR="00DE15D1" w:rsidRDefault="00DE15D1" w:rsidP="00315243"/>
    <w:p w14:paraId="526A3FE3" w14:textId="5121C3C7" w:rsidR="00DE15D1" w:rsidRDefault="00DE15D1" w:rsidP="00315243"/>
    <w:p w14:paraId="17607ABE" w14:textId="6B518F81" w:rsidR="00DE15D1" w:rsidRDefault="00DE15D1" w:rsidP="00315243"/>
    <w:p w14:paraId="32FB48D1" w14:textId="6D2544A0" w:rsidR="00DE15D1" w:rsidRDefault="00DE15D1" w:rsidP="00315243"/>
    <w:p w14:paraId="49C6B200" w14:textId="66A777D9" w:rsidR="00DE15D1" w:rsidRDefault="00DE15D1" w:rsidP="00315243"/>
    <w:p w14:paraId="41ADB578" w14:textId="40179D2D" w:rsidR="00DE15D1" w:rsidRDefault="00DE15D1" w:rsidP="00315243"/>
    <w:p w14:paraId="64F5A65B" w14:textId="3EFBD730" w:rsidR="00DE15D1" w:rsidRDefault="00DE15D1" w:rsidP="00315243"/>
    <w:p w14:paraId="5E7B1604" w14:textId="33087F88" w:rsidR="00DE15D1" w:rsidRDefault="00DE15D1" w:rsidP="00315243"/>
    <w:p w14:paraId="68114358" w14:textId="795176FC" w:rsidR="00DE15D1" w:rsidRDefault="00DE15D1" w:rsidP="00315243"/>
    <w:p w14:paraId="454E9097" w14:textId="720DD22F" w:rsidR="00DE15D1" w:rsidRDefault="00DE15D1" w:rsidP="00315243"/>
    <w:p w14:paraId="17455368" w14:textId="599D79D9" w:rsidR="00DE15D1" w:rsidRDefault="00DE15D1" w:rsidP="00315243"/>
    <w:p w14:paraId="09585519" w14:textId="1CC55CB4" w:rsidR="00DE15D1" w:rsidRDefault="00DE15D1" w:rsidP="00315243"/>
    <w:p w14:paraId="5A8216D8" w14:textId="4BB331D0" w:rsidR="00DE15D1" w:rsidRDefault="00DE15D1" w:rsidP="00315243"/>
    <w:p w14:paraId="348ACE22" w14:textId="32EE1831" w:rsidR="00DE15D1" w:rsidRDefault="00DE15D1" w:rsidP="00315243"/>
    <w:p w14:paraId="045536FB" w14:textId="542AF40E" w:rsidR="00DE15D1" w:rsidRDefault="00DE15D1" w:rsidP="00315243"/>
    <w:p w14:paraId="0EE191C2" w14:textId="7EA17CB1" w:rsidR="00DE15D1" w:rsidRDefault="00DE15D1" w:rsidP="00315243"/>
    <w:p w14:paraId="14397B81" w14:textId="46BD0C7C" w:rsidR="00DE15D1" w:rsidRDefault="00DE15D1" w:rsidP="00315243"/>
    <w:p w14:paraId="4CFFD4BA" w14:textId="0D90B206" w:rsidR="00DE15D1" w:rsidRDefault="00DE15D1" w:rsidP="00315243"/>
    <w:p w14:paraId="030A4A7A" w14:textId="6B3D7D63" w:rsidR="00DE15D1" w:rsidRDefault="00DE15D1" w:rsidP="00315243"/>
    <w:p w14:paraId="423657D5" w14:textId="62AC927A" w:rsidR="00DE15D1" w:rsidRDefault="00DE15D1" w:rsidP="00315243"/>
    <w:p w14:paraId="248D29BB" w14:textId="5686BC74" w:rsidR="00DE15D1" w:rsidRDefault="00DE15D1" w:rsidP="00315243"/>
    <w:p w14:paraId="06DD93C1" w14:textId="526A5A89" w:rsidR="00DE15D1" w:rsidRDefault="00DE15D1" w:rsidP="00DE15D1">
      <w:pPr>
        <w:pStyle w:val="Ttulo2"/>
      </w:pPr>
      <w:r>
        <w:lastRenderedPageBreak/>
        <w:t>Modo de uso prototipo</w:t>
      </w:r>
    </w:p>
    <w:p w14:paraId="4A22D332" w14:textId="6A12E85B" w:rsidR="00DE15D1" w:rsidRDefault="00DE15D1" w:rsidP="00315243">
      <w:r>
        <w:t>Aquí una breve indicaciones de como usar el prototipo final.</w:t>
      </w:r>
    </w:p>
    <w:p w14:paraId="4D522A09" w14:textId="64238657" w:rsidR="00DE15D1" w:rsidRDefault="00DE15D1" w:rsidP="00315243"/>
    <w:p w14:paraId="41E5A719" w14:textId="25F2CFDF" w:rsidR="00DE15D1" w:rsidRPr="00315243" w:rsidRDefault="00AF29F0" w:rsidP="00315243">
      <w:bookmarkStart w:id="0" w:name="_GoBack"/>
      <w:bookmarkEnd w:id="0"/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F1D68CA" wp14:editId="49F7A951">
                <wp:simplePos x="0" y="0"/>
                <wp:positionH relativeFrom="margin">
                  <wp:posOffset>939800</wp:posOffset>
                </wp:positionH>
                <wp:positionV relativeFrom="paragraph">
                  <wp:posOffset>2004060</wp:posOffset>
                </wp:positionV>
                <wp:extent cx="1295400" cy="1181100"/>
                <wp:effectExtent l="0" t="0" r="0" b="0"/>
                <wp:wrapNone/>
                <wp:docPr id="219" name="Rectángulo: esquinas redondeadas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1811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135347" w14:textId="6CFEB354" w:rsidR="00AF29F0" w:rsidRPr="006B5454" w:rsidRDefault="00AF29F0" w:rsidP="00AF29F0">
                            <w:pPr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Conexión a la alimentación del prototipo.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1D68CA" id="Rectángulo: esquinas redondeadas 219" o:spid="_x0000_s1049" style="position:absolute;margin-left:74pt;margin-top:157.8pt;width:102pt;height:93pt;z-index:251804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" fillcolor="#75bda7 [3206]" stroked="f">
                <v:fill opacity="32896f"/>
                <v:textbox>
                  <w:txbxContent>
                    <w:p w14:paraId="69135347" w14:textId="6CFEB354" w:rsidR="00AF29F0" w:rsidRPr="006B5454" w:rsidRDefault="00AF29F0" w:rsidP="00AF29F0">
                      <w:pPr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Conexión a la alimentación del prototipo.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3E3FF0F" wp14:editId="3329E3C2">
                <wp:simplePos x="0" y="0"/>
                <wp:positionH relativeFrom="margin">
                  <wp:posOffset>1257300</wp:posOffset>
                </wp:positionH>
                <wp:positionV relativeFrom="paragraph">
                  <wp:posOffset>7071360</wp:posOffset>
                </wp:positionV>
                <wp:extent cx="1955800" cy="685800"/>
                <wp:effectExtent l="0" t="0" r="6350" b="0"/>
                <wp:wrapNone/>
                <wp:docPr id="218" name="Rectángulo: esquinas redondeadas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5800" cy="6858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7E6BA6" w14:textId="2BF076DA" w:rsidR="00AF29F0" w:rsidRPr="006B5454" w:rsidRDefault="00AF29F0" w:rsidP="00AF29F0">
                            <w:pPr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Swicth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 xml:space="preserve"> de encendido y apagado.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E3FF0F" id="Rectángulo: esquinas redondeadas 218" o:spid="_x0000_s1050" style="position:absolute;margin-left:99pt;margin-top:556.8pt;width:154pt;height:54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" fillcolor="#75bda7 [3206]" stroked="f">
                <v:fill opacity="32896f"/>
                <v:textbox>
                  <w:txbxContent>
                    <w:p w14:paraId="137E6BA6" w14:textId="2BF076DA" w:rsidR="00AF29F0" w:rsidRPr="006B5454" w:rsidRDefault="00AF29F0" w:rsidP="00AF29F0">
                      <w:pPr>
                        <w:rPr>
                          <w:color w:val="000000" w:themeColor="text1"/>
                          <w:lang w:val="es-EC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lang w:val="es-EC"/>
                        </w:rPr>
                        <w:t>Swicth</w:t>
                      </w:r>
                      <w:proofErr w:type="spellEnd"/>
                      <w:r>
                        <w:rPr>
                          <w:color w:val="000000" w:themeColor="text1"/>
                          <w:lang w:val="es-EC"/>
                        </w:rPr>
                        <w:t xml:space="preserve"> de encendido y apagado.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2ED3ECA" wp14:editId="51DFD86B">
                <wp:simplePos x="0" y="0"/>
                <wp:positionH relativeFrom="margin">
                  <wp:posOffset>3543300</wp:posOffset>
                </wp:positionH>
                <wp:positionV relativeFrom="paragraph">
                  <wp:posOffset>6804660</wp:posOffset>
                </wp:positionV>
                <wp:extent cx="1803400" cy="711200"/>
                <wp:effectExtent l="0" t="0" r="6350" b="0"/>
                <wp:wrapNone/>
                <wp:docPr id="216" name="Rectángulo: esquinas redondeadas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112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8B165" w14:textId="33BA4E4B" w:rsidR="00AF29F0" w:rsidRPr="006B5454" w:rsidRDefault="00AF29F0" w:rsidP="00AF29F0">
                            <w:pPr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Potenciómetro que simula la batería baja.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D3ECA" id="Rectángulo: esquinas redondeadas 216" o:spid="_x0000_s1051" style="position:absolute;margin-left:279pt;margin-top:535.8pt;width:142pt;height:56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" fillcolor="#75bda7 [3206]" stroked="f">
                <v:fill opacity="32896f"/>
                <v:textbox>
                  <w:txbxContent>
                    <w:p w14:paraId="0548B165" w14:textId="33BA4E4B" w:rsidR="00AF29F0" w:rsidRPr="006B5454" w:rsidRDefault="00AF29F0" w:rsidP="00AF29F0">
                      <w:pPr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Potenciómetro que simula la batería baja.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15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214232F" wp14:editId="28EE4761">
                <wp:simplePos x="0" y="0"/>
                <wp:positionH relativeFrom="margin">
                  <wp:posOffset>4533900</wp:posOffset>
                </wp:positionH>
                <wp:positionV relativeFrom="paragraph">
                  <wp:posOffset>2473960</wp:posOffset>
                </wp:positionV>
                <wp:extent cx="1549400" cy="1181100"/>
                <wp:effectExtent l="0" t="0" r="0" b="0"/>
                <wp:wrapNone/>
                <wp:docPr id="212" name="Rectángulo: esquinas redondeadas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9400" cy="1181100"/>
                        </a:xfrm>
                        <a:prstGeom prst="roundRect">
                          <a:avLst/>
                        </a:prstGeom>
                        <a:solidFill>
                          <a:schemeClr val="accent3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6A3CF7" w14:textId="4EFA3703" w:rsidR="00DE15D1" w:rsidRPr="006B5454" w:rsidRDefault="00DE15D1" w:rsidP="00DE15D1">
                            <w:pPr>
                              <w:rPr>
                                <w:color w:val="000000" w:themeColor="text1"/>
                                <w:lang w:val="es-EC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EC"/>
                              </w:rPr>
                              <w:t>Zona del sensor, donde se ubicará el objeto.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14232F" id="Rectángulo: esquinas redondeadas 212" o:spid="_x0000_s1052" style="position:absolute;margin-left:357pt;margin-top:194.8pt;width:122pt;height:93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" fillcolor="#75bda7 [3206]" stroked="f">
                <v:fill opacity="32896f"/>
                <v:textbox>
                  <w:txbxContent>
                    <w:p w14:paraId="576A3CF7" w14:textId="4EFA3703" w:rsidR="00DE15D1" w:rsidRPr="006B5454" w:rsidRDefault="00DE15D1" w:rsidP="00DE15D1">
                      <w:pPr>
                        <w:rPr>
                          <w:color w:val="000000" w:themeColor="text1"/>
                          <w:lang w:val="es-EC"/>
                        </w:rPr>
                      </w:pPr>
                      <w:r>
                        <w:rPr>
                          <w:color w:val="000000" w:themeColor="text1"/>
                          <w:lang w:val="es-EC"/>
                        </w:rPr>
                        <w:t>Zona del sensor, donde se ubicará el objeto.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E15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BA955D" wp14:editId="66F2D129">
                <wp:simplePos x="0" y="0"/>
                <wp:positionH relativeFrom="column">
                  <wp:posOffset>1498600</wp:posOffset>
                </wp:positionH>
                <wp:positionV relativeFrom="paragraph">
                  <wp:posOffset>3185160</wp:posOffset>
                </wp:positionV>
                <wp:extent cx="45719" cy="1651000"/>
                <wp:effectExtent l="38100" t="38100" r="50165" b="25400"/>
                <wp:wrapNone/>
                <wp:docPr id="215" name="Conector recto de flecha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651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3BA5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15" o:spid="_x0000_s1026" type="#_x0000_t32" style="position:absolute;margin-left:118pt;margin-top:250.8pt;width:3.6pt;height:130pt;flip:y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" strokecolor="red" strokeweight="1.5pt">
                <v:stroke endarrow="block"/>
              </v:shape>
            </w:pict>
          </mc:Fallback>
        </mc:AlternateContent>
      </w:r>
      <w:r w:rsidR="00DE15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87641CA" wp14:editId="315C25F5">
                <wp:simplePos x="0" y="0"/>
                <wp:positionH relativeFrom="column">
                  <wp:posOffset>2197100</wp:posOffset>
                </wp:positionH>
                <wp:positionV relativeFrom="paragraph">
                  <wp:posOffset>6563360</wp:posOffset>
                </wp:positionV>
                <wp:extent cx="266700" cy="546100"/>
                <wp:effectExtent l="38100" t="0" r="19050" b="63500"/>
                <wp:wrapNone/>
                <wp:docPr id="214" name="Conector recto de flecha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546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971B" id="Conector recto de flecha 214" o:spid="_x0000_s1026" type="#_x0000_t32" style="position:absolute;margin-left:173pt;margin-top:516.8pt;width:21pt;height:43pt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" strokecolor="red" strokeweight="1.5pt">
                <v:stroke endarrow="block"/>
              </v:shape>
            </w:pict>
          </mc:Fallback>
        </mc:AlternateContent>
      </w:r>
      <w:r w:rsidR="00DE15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F9A24F9" wp14:editId="7E1BBF75">
                <wp:simplePos x="0" y="0"/>
                <wp:positionH relativeFrom="column">
                  <wp:posOffset>3860800</wp:posOffset>
                </wp:positionH>
                <wp:positionV relativeFrom="paragraph">
                  <wp:posOffset>6271260</wp:posOffset>
                </wp:positionV>
                <wp:extent cx="508000" cy="546100"/>
                <wp:effectExtent l="0" t="0" r="82550" b="63500"/>
                <wp:wrapNone/>
                <wp:docPr id="213" name="Conector recto de flecha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0" cy="546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E6C75" id="Conector recto de flecha 213" o:spid="_x0000_s1026" type="#_x0000_t32" style="position:absolute;margin-left:304pt;margin-top:493.8pt;width:40pt;height:4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" strokecolor="red" strokeweight="1.5pt">
                <v:stroke endarrow="block"/>
              </v:shape>
            </w:pict>
          </mc:Fallback>
        </mc:AlternateContent>
      </w:r>
      <w:r w:rsidR="00DE15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11C3B78" wp14:editId="55B33BCB">
                <wp:simplePos x="0" y="0"/>
                <wp:positionH relativeFrom="column">
                  <wp:posOffset>3746500</wp:posOffset>
                </wp:positionH>
                <wp:positionV relativeFrom="paragraph">
                  <wp:posOffset>3223260</wp:posOffset>
                </wp:positionV>
                <wp:extent cx="749300" cy="1031240"/>
                <wp:effectExtent l="0" t="38100" r="50800" b="16510"/>
                <wp:wrapNone/>
                <wp:docPr id="210" name="Conector recto de flecha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9300" cy="103124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67492" id="Conector recto de flecha 210" o:spid="_x0000_s1026" type="#_x0000_t32" style="position:absolute;margin-left:295pt;margin-top:253.8pt;width:59pt;height:81.2pt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" strokecolor="red" strokeweight="1.5pt">
                <v:stroke endarrow="block"/>
              </v:shape>
            </w:pict>
          </mc:Fallback>
        </mc:AlternateContent>
      </w:r>
      <w:r w:rsidR="00DE15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3FA9609" wp14:editId="4725D733">
                <wp:simplePos x="0" y="0"/>
                <wp:positionH relativeFrom="margin">
                  <wp:posOffset>1155700</wp:posOffset>
                </wp:positionH>
                <wp:positionV relativeFrom="paragraph">
                  <wp:posOffset>4899660</wp:posOffset>
                </wp:positionV>
                <wp:extent cx="850900" cy="1447800"/>
                <wp:effectExtent l="0" t="0" r="25400" b="19050"/>
                <wp:wrapNone/>
                <wp:docPr id="209" name="Rectángulo: esquinas redondeada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14478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9DEB4F" id="Rectángulo: esquinas redondeadas 209" o:spid="_x0000_s1026" style="position:absolute;margin-left:91pt;margin-top:385.8pt;width:67pt;height:114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" filled="f" strokecolor="red" strokeweight="1.5pt">
                <w10:wrap anchorx="margin"/>
              </v:roundrect>
            </w:pict>
          </mc:Fallback>
        </mc:AlternateContent>
      </w:r>
      <w:r w:rsidR="00DE15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A22B6E0" wp14:editId="18167958">
                <wp:simplePos x="0" y="0"/>
                <wp:positionH relativeFrom="margin">
                  <wp:posOffset>3124200</wp:posOffset>
                </wp:positionH>
                <wp:positionV relativeFrom="paragraph">
                  <wp:posOffset>5636260</wp:posOffset>
                </wp:positionV>
                <wp:extent cx="685800" cy="939800"/>
                <wp:effectExtent l="0" t="0" r="19050" b="12700"/>
                <wp:wrapNone/>
                <wp:docPr id="208" name="Rectángulo: esquinas redondeada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398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AA062C" id="Rectángulo: esquinas redondeadas 208" o:spid="_x0000_s1026" style="position:absolute;margin-left:246pt;margin-top:443.8pt;width:54pt;height:7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" filled="f" strokecolor="red" strokeweight="1.5pt">
                <w10:wrap anchorx="margin"/>
              </v:roundrect>
            </w:pict>
          </mc:Fallback>
        </mc:AlternateContent>
      </w:r>
      <w:r w:rsidR="00DE15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C094A7A" wp14:editId="73CB6398">
                <wp:simplePos x="0" y="0"/>
                <wp:positionH relativeFrom="margin">
                  <wp:posOffset>2336800</wp:posOffset>
                </wp:positionH>
                <wp:positionV relativeFrom="paragraph">
                  <wp:posOffset>5648960</wp:posOffset>
                </wp:positionV>
                <wp:extent cx="685800" cy="939800"/>
                <wp:effectExtent l="0" t="0" r="19050" b="12700"/>
                <wp:wrapNone/>
                <wp:docPr id="206" name="Rectángulo: esquinas redondeada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9398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71367C" id="Rectángulo: esquinas redondeadas 206" o:spid="_x0000_s1026" style="position:absolute;margin-left:184pt;margin-top:444.8pt;width:54pt;height:74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" filled="f" strokecolor="red" strokeweight="1.5pt">
                <w10:wrap anchorx="margin"/>
              </v:roundrect>
            </w:pict>
          </mc:Fallback>
        </mc:AlternateContent>
      </w:r>
      <w:r w:rsidR="00DE15D1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CC1E483" wp14:editId="48250CB2">
                <wp:simplePos x="0" y="0"/>
                <wp:positionH relativeFrom="margin">
                  <wp:align>center</wp:align>
                </wp:positionH>
                <wp:positionV relativeFrom="paragraph">
                  <wp:posOffset>4302760</wp:posOffset>
                </wp:positionV>
                <wp:extent cx="1892300" cy="939800"/>
                <wp:effectExtent l="0" t="0" r="12700" b="12700"/>
                <wp:wrapNone/>
                <wp:docPr id="205" name="Rectángulo: esquinas redondeada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39800"/>
                        </a:xfrm>
                        <a:prstGeom prst="roundRect">
                          <a:avLst/>
                        </a:prstGeom>
                        <a:noFill/>
                        <a:ln w="19050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1A6C28" id="Rectángulo: esquinas redondeadas 205" o:spid="_x0000_s1026" style="position:absolute;margin-left:0;margin-top:338.8pt;width:149pt;height:74pt;z-index:251782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" filled="f" strokecolor="red" strokeweight="1.5pt">
                <w10:wrap anchorx="margin"/>
              </v:roundrect>
            </w:pict>
          </mc:Fallback>
        </mc:AlternateContent>
      </w:r>
      <w:r w:rsidR="00DE15D1">
        <w:rPr>
          <w:noProof/>
        </w:rPr>
        <w:drawing>
          <wp:anchor distT="0" distB="0" distL="114300" distR="114300" simplePos="0" relativeHeight="251780096" behindDoc="1" locked="0" layoutInCell="1" allowOverlap="1" wp14:anchorId="5D180C68" wp14:editId="67540C8A">
            <wp:simplePos x="0" y="0"/>
            <wp:positionH relativeFrom="margin">
              <wp:align>center</wp:align>
            </wp:positionH>
            <wp:positionV relativeFrom="paragraph">
              <wp:posOffset>505460</wp:posOffset>
            </wp:positionV>
            <wp:extent cx="4356100" cy="6218787"/>
            <wp:effectExtent l="0" t="0" r="6350" b="0"/>
            <wp:wrapTight wrapText="bothSides">
              <wp:wrapPolygon edited="0">
                <wp:start x="0" y="0"/>
                <wp:lineTo x="0" y="21505"/>
                <wp:lineTo x="21537" y="21505"/>
                <wp:lineTo x="21537" y="0"/>
                <wp:lineTo x="0" y="0"/>
              </wp:wrapPolygon>
            </wp:wrapTight>
            <wp:docPr id="204" name="Imagen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89" r="37410"/>
                    <a:stretch/>
                  </pic:blipFill>
                  <pic:spPr bwMode="auto">
                    <a:xfrm>
                      <a:off x="0" y="0"/>
                      <a:ext cx="4356100" cy="621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DE15D1" w:rsidRPr="00315243" w:rsidSect="00C37285">
      <w:headerReference w:type="default" r:id="rId32"/>
      <w:footerReference w:type="even" r:id="rId33"/>
      <w:footerReference w:type="default" r:id="rId34"/>
      <w:pgSz w:w="11906" w:h="16838" w:code="9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14F27" w14:textId="77777777" w:rsidR="00106926" w:rsidRDefault="00106926">
      <w:pPr>
        <w:spacing w:after="0" w:line="240" w:lineRule="auto"/>
      </w:pPr>
      <w:r>
        <w:separator/>
      </w:r>
    </w:p>
  </w:endnote>
  <w:endnote w:type="continuationSeparator" w:id="0">
    <w:p w14:paraId="1282ED68" w14:textId="77777777" w:rsidR="00106926" w:rsidRDefault="00106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FF3D3" w14:textId="77777777" w:rsidR="005936A9" w:rsidRDefault="005936A9">
    <w:pPr>
      <w:jc w:val="right"/>
    </w:pPr>
  </w:p>
  <w:p w14:paraId="6489A0D8" w14:textId="77777777" w:rsidR="005936A9" w:rsidRDefault="005936A9" w:rsidP="009823B0">
    <w:pPr>
      <w:jc w:val="right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>
      <w:rPr>
        <w:noProof/>
        <w:lang w:bidi="es-ES"/>
      </w:rPr>
      <w:t>2</w:t>
    </w:r>
    <w:r>
      <w:rPr>
        <w:noProof/>
        <w:lang w:bidi="es-ES"/>
      </w:rPr>
      <w:fldChar w:fldCharType="end"/>
    </w:r>
    <w:r>
      <w:rPr>
        <w:lang w:bidi="es-ES"/>
      </w:rPr>
      <w:t xml:space="preserve"> </w:t>
    </w:r>
    <w:r>
      <w:rPr>
        <w:color w:val="75BDA7" w:themeColor="accent3"/>
        <w:lang w:bidi="es-ES"/>
      </w:rPr>
      <w:sym w:font="Wingdings 2" w:char="F097"/>
    </w:r>
  </w:p>
  <w:p w14:paraId="0EEC6B58" w14:textId="77777777" w:rsidR="005936A9" w:rsidRDefault="005936A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494BA" w:themeColor="accent1"/>
      </w:rPr>
      <w:id w:val="-4055262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64621" w14:textId="77777777" w:rsidR="005936A9" w:rsidRPr="005D120C" w:rsidRDefault="005936A9">
        <w:pPr>
          <w:pStyle w:val="Piedepgina"/>
          <w:jc w:val="center"/>
          <w:rPr>
            <w:color w:val="3494BA" w:themeColor="accent1"/>
          </w:rPr>
        </w:pPr>
        <w:r w:rsidRPr="005D120C">
          <w:rPr>
            <w:color w:val="3494BA" w:themeColor="accent1"/>
            <w:lang w:bidi="es-ES"/>
          </w:rPr>
          <w:fldChar w:fldCharType="begin"/>
        </w:r>
        <w:r w:rsidRPr="005D120C">
          <w:rPr>
            <w:color w:val="3494BA" w:themeColor="accent1"/>
            <w:lang w:bidi="es-ES"/>
          </w:rPr>
          <w:instrText xml:space="preserve"> PAGE   \* MERGEFORMAT </w:instrText>
        </w:r>
        <w:r w:rsidRPr="005D120C">
          <w:rPr>
            <w:color w:val="3494BA" w:themeColor="accent1"/>
            <w:lang w:bidi="es-ES"/>
          </w:rPr>
          <w:fldChar w:fldCharType="separate"/>
        </w:r>
        <w:r>
          <w:rPr>
            <w:noProof/>
            <w:color w:val="3494BA" w:themeColor="accent1"/>
            <w:lang w:bidi="es-ES"/>
          </w:rPr>
          <w:t>1</w:t>
        </w:r>
        <w:r w:rsidRPr="005D120C">
          <w:rPr>
            <w:noProof/>
            <w:color w:val="3494BA" w:themeColor="accent1"/>
            <w:lang w:bidi="es-ES"/>
          </w:rPr>
          <w:fldChar w:fldCharType="end"/>
        </w:r>
      </w:p>
    </w:sdtContent>
  </w:sdt>
  <w:p w14:paraId="089D40A6" w14:textId="77777777" w:rsidR="005936A9" w:rsidRDefault="005936A9" w:rsidP="005D12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26ECA" w14:textId="77777777" w:rsidR="00106926" w:rsidRDefault="00106926">
      <w:pPr>
        <w:spacing w:after="0" w:line="240" w:lineRule="auto"/>
      </w:pPr>
      <w:r>
        <w:separator/>
      </w:r>
    </w:p>
  </w:footnote>
  <w:footnote w:type="continuationSeparator" w:id="0">
    <w:p w14:paraId="1505BAFF" w14:textId="77777777" w:rsidR="00106926" w:rsidRDefault="001069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3494BA" w:themeColor="accent1"/>
      </w:rPr>
      <w:alias w:val="Título"/>
      <w:tag w:val="Título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15:appearance w15:val="hidden"/>
      <w:text/>
    </w:sdtPr>
    <w:sdtEndPr/>
    <w:sdtContent>
      <w:p w14:paraId="18FFC633" w14:textId="46C82D3C" w:rsidR="005936A9" w:rsidRDefault="005936A9">
        <w:pPr>
          <w:spacing w:after="0"/>
          <w:jc w:val="center"/>
          <w:rPr>
            <w:color w:val="CEDBE6" w:themeColor="background2"/>
          </w:rPr>
        </w:pPr>
        <w:r>
          <w:rPr>
            <w:color w:val="3494BA" w:themeColor="accent1"/>
          </w:rPr>
          <w:t>Manual de usuario V1</w:t>
        </w:r>
      </w:p>
    </w:sdtContent>
  </w:sdt>
  <w:p w14:paraId="2763518B" w14:textId="77777777" w:rsidR="005936A9" w:rsidRPr="005D120C" w:rsidRDefault="005936A9">
    <w:pPr>
      <w:jc w:val="center"/>
      <w:rPr>
        <w:color w:val="373545" w:themeColor="text2"/>
      </w:rPr>
    </w:pPr>
    <w:r w:rsidRPr="005D120C">
      <w:rPr>
        <w:color w:val="373545" w:themeColor="text2"/>
        <w:lang w:bidi="es-ES"/>
      </w:rPr>
      <w:sym w:font="Symbol" w:char="F0B7"/>
    </w:r>
    <w:r w:rsidRPr="005D120C">
      <w:rPr>
        <w:color w:val="373545" w:themeColor="text2"/>
        <w:lang w:bidi="es-ES"/>
      </w:rPr>
      <w:t xml:space="preserve"> </w:t>
    </w:r>
    <w:r w:rsidRPr="005D120C">
      <w:rPr>
        <w:color w:val="373545" w:themeColor="text2"/>
        <w:lang w:bidi="es-ES"/>
      </w:rPr>
      <w:sym w:font="Symbol" w:char="F0B7"/>
    </w:r>
    <w:r w:rsidRPr="005D120C">
      <w:rPr>
        <w:color w:val="373545" w:themeColor="text2"/>
        <w:lang w:bidi="es-ES"/>
      </w:rPr>
      <w:t xml:space="preserve"> </w:t>
    </w:r>
    <w:r w:rsidRPr="005D120C">
      <w:rPr>
        <w:color w:val="373545" w:themeColor="text2"/>
        <w:lang w:bidi="es-ES"/>
      </w:rPr>
      <w:sym w:font="Symbol" w:char="F0B7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F66D9"/>
    <w:multiLevelType w:val="hybridMultilevel"/>
    <w:tmpl w:val="E486977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28B"/>
    <w:rsid w:val="00056BFA"/>
    <w:rsid w:val="000837F5"/>
    <w:rsid w:val="00106926"/>
    <w:rsid w:val="00123E90"/>
    <w:rsid w:val="00172D10"/>
    <w:rsid w:val="00175185"/>
    <w:rsid w:val="00183C0F"/>
    <w:rsid w:val="001A2155"/>
    <w:rsid w:val="001C62C8"/>
    <w:rsid w:val="00250B83"/>
    <w:rsid w:val="00260E5B"/>
    <w:rsid w:val="002A2E02"/>
    <w:rsid w:val="002E51F0"/>
    <w:rsid w:val="00315243"/>
    <w:rsid w:val="0033402F"/>
    <w:rsid w:val="00374C02"/>
    <w:rsid w:val="00397D4B"/>
    <w:rsid w:val="003B528B"/>
    <w:rsid w:val="003F17C8"/>
    <w:rsid w:val="00426F60"/>
    <w:rsid w:val="004774A1"/>
    <w:rsid w:val="00494B39"/>
    <w:rsid w:val="004A7E44"/>
    <w:rsid w:val="004F53E9"/>
    <w:rsid w:val="005936A9"/>
    <w:rsid w:val="005D120C"/>
    <w:rsid w:val="006018D4"/>
    <w:rsid w:val="00623CCE"/>
    <w:rsid w:val="006B5454"/>
    <w:rsid w:val="006E2BD8"/>
    <w:rsid w:val="00731C93"/>
    <w:rsid w:val="00732598"/>
    <w:rsid w:val="00875A3F"/>
    <w:rsid w:val="008768EC"/>
    <w:rsid w:val="0088410E"/>
    <w:rsid w:val="008A25CD"/>
    <w:rsid w:val="008A2C00"/>
    <w:rsid w:val="00901939"/>
    <w:rsid w:val="0093456F"/>
    <w:rsid w:val="0096164A"/>
    <w:rsid w:val="009823B0"/>
    <w:rsid w:val="00A272E4"/>
    <w:rsid w:val="00A92DAC"/>
    <w:rsid w:val="00AA7CEE"/>
    <w:rsid w:val="00AC2F7B"/>
    <w:rsid w:val="00AF29F0"/>
    <w:rsid w:val="00B42A6F"/>
    <w:rsid w:val="00B76B9C"/>
    <w:rsid w:val="00B903A7"/>
    <w:rsid w:val="00BB404F"/>
    <w:rsid w:val="00C37285"/>
    <w:rsid w:val="00D5034A"/>
    <w:rsid w:val="00DE15D1"/>
    <w:rsid w:val="00ED7035"/>
    <w:rsid w:val="00F17BB4"/>
    <w:rsid w:val="00FD2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D7C746"/>
  <w15:docId w15:val="{829D52B3-7E02-4D44-BB13-856621CE2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6BFA"/>
    <w:pPr>
      <w:keepNext/>
      <w:keepLines/>
      <w:shd w:val="clear" w:color="auto" w:fill="3494BA" w:themeFill="accent1"/>
      <w:spacing w:before="360" w:after="0" w:line="228" w:lineRule="auto"/>
      <w:outlineLvl w:val="0"/>
    </w:pPr>
    <w:rPr>
      <w:rFonts w:asciiTheme="majorHAnsi" w:eastAsiaTheme="majorEastAsia" w:hAnsiTheme="majorHAnsi" w:cstheme="majorBidi"/>
      <w:bCs/>
      <w:color w:val="FFFFFF" w:themeColor="background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6B9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3494BA" w:themeColor="accent1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373545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373545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56BFA"/>
    <w:rPr>
      <w:rFonts w:asciiTheme="majorHAnsi" w:eastAsiaTheme="majorEastAsia" w:hAnsiTheme="majorHAnsi" w:cstheme="majorBidi"/>
      <w:bCs/>
      <w:color w:val="FFFFFF" w:themeColor="background1"/>
      <w:sz w:val="24"/>
      <w:szCs w:val="32"/>
      <w:shd w:val="clear" w:color="auto" w:fill="3494BA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76B9C"/>
    <w:rPr>
      <w:rFonts w:asciiTheme="majorHAnsi" w:eastAsiaTheme="majorEastAsia" w:hAnsiTheme="majorHAnsi" w:cstheme="majorBidi"/>
      <w:b/>
      <w:bCs/>
      <w:color w:val="3494BA" w:themeColor="accent1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tulo">
    <w:name w:val="Title"/>
    <w:basedOn w:val="Normal"/>
    <w:next w:val="Normal"/>
    <w:link w:val="TtuloCar"/>
    <w:uiPriority w:val="10"/>
    <w:qFormat/>
    <w:rsid w:val="008A25CD"/>
    <w:pP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373545" w:themeColor="text2"/>
      <w:spacing w:val="5"/>
      <w:kern w:val="28"/>
      <w:sz w:val="44"/>
      <w:szCs w:val="56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sid w:val="008A25CD"/>
    <w:rPr>
      <w:rFonts w:asciiTheme="majorHAnsi" w:eastAsiaTheme="majorEastAsia" w:hAnsiTheme="majorHAnsi" w:cstheme="majorBidi"/>
      <w:b/>
      <w:color w:val="373545" w:themeColor="text2"/>
      <w:spacing w:val="5"/>
      <w:kern w:val="28"/>
      <w:sz w:val="44"/>
      <w:szCs w:val="56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rsid w:val="00B76B9C"/>
    <w:pPr>
      <w:numPr>
        <w:ilvl w:val="1"/>
      </w:numPr>
    </w:pPr>
    <w:rPr>
      <w:rFonts w:eastAsiaTheme="majorEastAsia" w:cstheme="majorBidi"/>
      <w:b/>
      <w:iCs/>
      <w:color w:val="75BDA7" w:themeColor="accent3"/>
      <w:spacing w:val="15"/>
      <w:sz w:val="28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B76B9C"/>
    <w:rPr>
      <w:rFonts w:eastAsiaTheme="majorEastAsia" w:cstheme="majorBidi"/>
      <w:b/>
      <w:iCs/>
      <w:color w:val="75BDA7" w:themeColor="accent3"/>
      <w:spacing w:val="15"/>
      <w:sz w:val="28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373545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3494BA" w:themeColor="accent1"/>
      <w:sz w:val="24"/>
      <w:lang w:bidi="hi-IN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  <w:lang w:bidi="hi-IN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3494BA" w:themeColor="accent1"/>
        <w:left w:val="single" w:sz="36" w:space="8" w:color="3494BA" w:themeColor="accent1"/>
        <w:bottom w:val="single" w:sz="36" w:space="8" w:color="3494BA" w:themeColor="accent1"/>
        <w:right w:val="single" w:sz="36" w:space="8" w:color="3494BA" w:themeColor="accent1"/>
      </w:pBdr>
      <w:shd w:val="clear" w:color="auto" w:fill="3494BA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:lang w:bidi="hi-IN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3494BA" w:themeFill="accent1"/>
      <w:lang w:bidi="hi-IN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unhideWhenUsed/>
    <w:rsid w:val="00B90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B903A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Estilo1">
    <w:name w:val="Estilo 1"/>
    <w:basedOn w:val="Ttulo"/>
    <w:link w:val="Carcterdeestilo1"/>
    <w:qFormat/>
    <w:rsid w:val="002A2E02"/>
    <w:pPr>
      <w:framePr w:hSpace="187" w:wrap="around" w:vAnchor="page" w:hAnchor="margin" w:xAlign="center" w:y="4942"/>
      <w:jc w:val="center"/>
    </w:pPr>
    <w:rPr>
      <w:b w:val="0"/>
    </w:rPr>
  </w:style>
  <w:style w:type="character" w:customStyle="1" w:styleId="Carcterdeestilo1">
    <w:name w:val="Carácter de estilo 1"/>
    <w:basedOn w:val="TtuloCar"/>
    <w:link w:val="Estilo1"/>
    <w:rsid w:val="002A2E02"/>
    <w:rPr>
      <w:rFonts w:asciiTheme="majorHAnsi" w:eastAsiaTheme="majorEastAsia" w:hAnsiTheme="majorHAnsi" w:cstheme="majorBidi"/>
      <w:b w:val="0"/>
      <w:color w:val="373545" w:themeColor="text2"/>
      <w:spacing w:val="5"/>
      <w:kern w:val="28"/>
      <w:sz w:val="60"/>
      <w:szCs w:val="56"/>
      <w14:ligatures w14:val="standardContextual"/>
      <w14:cntxtAlt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34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5.svg"/><Relationship Id="rId17" Type="http://schemas.openxmlformats.org/officeDocument/2006/relationships/image" Target="media/image10.png"/><Relationship Id="rId25" Type="http://schemas.openxmlformats.org/officeDocument/2006/relationships/image" Target="media/image11.jpe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svg"/><Relationship Id="rId20" Type="http://schemas.openxmlformats.org/officeDocument/2006/relationships/image" Target="media/image13.png"/><Relationship Id="rId29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0.jpe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14.jpeg"/><Relationship Id="rId36" Type="http://schemas.openxmlformats.org/officeDocument/2006/relationships/theme" Target="theme/theme1.xml"/><Relationship Id="rId10" Type="http://schemas.openxmlformats.org/officeDocument/2006/relationships/image" Target="media/image3.svg"/><Relationship Id="rId19" Type="http://schemas.openxmlformats.org/officeDocument/2006/relationships/image" Target="media/image12.png"/><Relationship Id="rId31" Type="http://schemas.openxmlformats.org/officeDocument/2006/relationships/image" Target="media/image17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svg"/><Relationship Id="rId22" Type="http://schemas.openxmlformats.org/officeDocument/2006/relationships/image" Target="media/image15.png"/><Relationship Id="rId27" Type="http://schemas.openxmlformats.org/officeDocument/2006/relationships/image" Target="media/image13.jpeg"/><Relationship Id="rId30" Type="http://schemas.openxmlformats.org/officeDocument/2006/relationships/image" Target="media/image16.jpeg"/><Relationship Id="rId35" Type="http://schemas.openxmlformats.org/officeDocument/2006/relationships/fontTable" Target="fontTable.xml"/><Relationship Id="rId8" Type="http://schemas.microsoft.com/office/2007/relationships/hdphoto" Target="media/hdphoto1.wdp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ta\AppData\Roaming\Microsoft\Templates\Informe%20(dise&#241;o%20Ejecutivo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8.jpeg"/></Relationships>
</file>

<file path=word/theme/theme1.xml><?xml version="1.0" encoding="utf-8"?>
<a:theme xmlns:a="http://schemas.openxmlformats.org/drawingml/2006/main" name="Executiv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(diseño Ejecutivo)</Template>
  <TotalTime>1664</TotalTime>
  <Pages>7</Pages>
  <Words>199</Words>
  <Characters>1098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de usuario V1</vt:lpstr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 V1</dc:title>
  <dc:creator>Anita</dc:creator>
  <cp:lastModifiedBy>Ana Maria Cabezas Agila</cp:lastModifiedBy>
  <cp:revision>19</cp:revision>
  <cp:lastPrinted>2009-08-05T20:41:00Z</cp:lastPrinted>
  <dcterms:created xsi:type="dcterms:W3CDTF">2019-08-08T06:50:00Z</dcterms:created>
  <dcterms:modified xsi:type="dcterms:W3CDTF">2019-08-29T02:07:00Z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